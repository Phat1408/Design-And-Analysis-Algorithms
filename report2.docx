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7EC4"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21731FB7"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58946248"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F8B43D7" w14:textId="77777777" w:rsidR="00EC29D3" w:rsidRPr="00EC29D3" w:rsidRDefault="00EC29D3" w:rsidP="00EC29D3">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2CB66739" w14:textId="77777777" w:rsidR="00EC29D3" w:rsidRPr="00EC29D3" w:rsidRDefault="00EC29D3" w:rsidP="00EC29D3">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BFBDFDE" wp14:editId="78C7FFF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CA2C08F" w14:textId="77777777" w:rsidR="00EC29D3" w:rsidRPr="00EC29D3" w:rsidRDefault="00EC29D3" w:rsidP="00EC29D3">
      <w:pPr>
        <w:suppressAutoHyphens/>
        <w:autoSpaceDE w:val="0"/>
        <w:autoSpaceDN w:val="0"/>
        <w:adjustRightInd w:val="0"/>
        <w:spacing w:after="0" w:line="360" w:lineRule="auto"/>
        <w:ind w:firstLine="720"/>
        <w:rPr>
          <w:rFonts w:ascii="Times New Roman" w:eastAsia="Calibri" w:hAnsi="Times New Roman" w:cs="Times New Roman"/>
          <w:b/>
          <w:bCs/>
          <w:szCs w:val="28"/>
          <w:lang w:val="en"/>
        </w:rPr>
      </w:pPr>
    </w:p>
    <w:p w14:paraId="40AF2913" w14:textId="329D1C5B" w:rsidR="007224D3" w:rsidRDefault="00EC29D3" w:rsidP="007224D3">
      <w:pPr>
        <w:tabs>
          <w:tab w:val="center" w:pos="4920"/>
          <w:tab w:val="right" w:pos="9121"/>
        </w:tabs>
        <w:suppressAutoHyphens/>
        <w:autoSpaceDE w:val="0"/>
        <w:autoSpaceDN w:val="0"/>
        <w:adjustRightInd w:val="0"/>
        <w:spacing w:after="0" w:line="360" w:lineRule="auto"/>
        <w:ind w:firstLine="72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BÁO CÁO</w:t>
      </w:r>
      <w:r w:rsidR="009A1F3F">
        <w:rPr>
          <w:rFonts w:ascii="Times New Roman" w:eastAsia="Calibri" w:hAnsi="Times New Roman" w:cs="Times New Roman"/>
          <w:b/>
          <w:bCs/>
          <w:sz w:val="32"/>
          <w:szCs w:val="32"/>
          <w:lang w:val="en"/>
        </w:rPr>
        <w:t xml:space="preserve"> CUỐI KỲ</w:t>
      </w:r>
    </w:p>
    <w:p w14:paraId="435523D0" w14:textId="7312C85A" w:rsidR="00EC29D3" w:rsidRPr="009A1F3F" w:rsidRDefault="009A1F3F" w:rsidP="007224D3">
      <w:pPr>
        <w:tabs>
          <w:tab w:val="center" w:pos="4920"/>
          <w:tab w:val="right" w:pos="9121"/>
        </w:tabs>
        <w:suppressAutoHyphens/>
        <w:autoSpaceDE w:val="0"/>
        <w:autoSpaceDN w:val="0"/>
        <w:adjustRightInd w:val="0"/>
        <w:spacing w:after="0" w:line="360" w:lineRule="auto"/>
        <w:ind w:firstLine="720"/>
        <w:jc w:val="center"/>
        <w:rPr>
          <w:rFonts w:ascii="Times New Roman" w:eastAsia="Calibri" w:hAnsi="Times New Roman" w:cs="Times New Roman"/>
          <w:b/>
          <w:bCs/>
          <w:sz w:val="32"/>
          <w:szCs w:val="32"/>
          <w:lang w:val="en"/>
        </w:rPr>
      </w:pPr>
      <w:r>
        <w:rPr>
          <w:rFonts w:ascii="Times New Roman" w:eastAsia="Calibri" w:hAnsi="Times New Roman" w:cs="Times New Roman"/>
          <w:b/>
          <w:bCs/>
          <w:sz w:val="32"/>
          <w:szCs w:val="32"/>
          <w:lang w:val="en"/>
        </w:rPr>
        <w:t>MÔN</w:t>
      </w:r>
      <w:r w:rsidR="007224D3">
        <w:rPr>
          <w:rFonts w:ascii="Times New Roman" w:eastAsia="Calibri" w:hAnsi="Times New Roman" w:cs="Times New Roman"/>
          <w:b/>
          <w:bCs/>
          <w:sz w:val="32"/>
          <w:szCs w:val="32"/>
          <w:lang w:val="en"/>
        </w:rPr>
        <w:t xml:space="preserve"> </w:t>
      </w:r>
      <w:r>
        <w:rPr>
          <w:rFonts w:ascii="Times New Roman" w:eastAsia="Calibri" w:hAnsi="Times New Roman" w:cs="Times New Roman"/>
          <w:b/>
          <w:bCs/>
          <w:sz w:val="32"/>
          <w:szCs w:val="32"/>
          <w:lang w:val="en"/>
        </w:rPr>
        <w:t>PHÂN TÍCH VÀ THIẾT KẾ GIẢI THUẬT</w:t>
      </w:r>
    </w:p>
    <w:p w14:paraId="0B806F8E" w14:textId="77777777" w:rsidR="007224D3" w:rsidRDefault="00EC29D3" w:rsidP="007224D3">
      <w:pPr>
        <w:suppressAutoHyphens/>
        <w:autoSpaceDE w:val="0"/>
        <w:autoSpaceDN w:val="0"/>
        <w:adjustRightInd w:val="0"/>
        <w:spacing w:after="0" w:line="360" w:lineRule="auto"/>
        <w:jc w:val="center"/>
        <w:rPr>
          <w:rFonts w:ascii="Times New Roman" w:eastAsia="Calibri" w:hAnsi="Times New Roman" w:cs="Times New Roman"/>
          <w:b/>
          <w:bCs/>
          <w:sz w:val="48"/>
          <w:szCs w:val="48"/>
        </w:rPr>
      </w:pPr>
      <w:r w:rsidRPr="00EC29D3">
        <w:rPr>
          <w:rFonts w:ascii="Times New Roman" w:eastAsia="Calibri" w:hAnsi="Times New Roman" w:cs="Times New Roman"/>
          <w:b/>
          <w:bCs/>
          <w:sz w:val="48"/>
          <w:szCs w:val="48"/>
          <w:lang w:val="en"/>
        </w:rPr>
        <w:t>NGHIÊN CỨU</w:t>
      </w:r>
      <w:r w:rsidRPr="00EC29D3">
        <w:rPr>
          <w:rFonts w:ascii="Times New Roman" w:eastAsia="Calibri" w:hAnsi="Times New Roman" w:cs="Times New Roman"/>
          <w:b/>
          <w:bCs/>
          <w:sz w:val="48"/>
          <w:szCs w:val="48"/>
          <w:lang w:val="vi-VN"/>
        </w:rPr>
        <w:t xml:space="preserve"> CHỦ ĐỀ</w:t>
      </w:r>
      <w:r w:rsidR="009A1F3F">
        <w:rPr>
          <w:rFonts w:ascii="Times New Roman" w:eastAsia="Calibri" w:hAnsi="Times New Roman" w:cs="Times New Roman"/>
          <w:b/>
          <w:bCs/>
          <w:sz w:val="48"/>
          <w:szCs w:val="48"/>
        </w:rPr>
        <w:t xml:space="preserve"> </w:t>
      </w:r>
    </w:p>
    <w:p w14:paraId="145D44BC" w14:textId="15C6ED0B" w:rsidR="00EC29D3" w:rsidRPr="007224D3" w:rsidRDefault="007224D3" w:rsidP="007224D3">
      <w:pPr>
        <w:suppressAutoHyphens/>
        <w:autoSpaceDE w:val="0"/>
        <w:autoSpaceDN w:val="0"/>
        <w:adjustRightInd w:val="0"/>
        <w:spacing w:after="0" w:line="360" w:lineRule="auto"/>
        <w:jc w:val="center"/>
        <w:rPr>
          <w:rFonts w:ascii="Times New Roman" w:eastAsia="Calibri" w:hAnsi="Times New Roman" w:cs="Times New Roman"/>
          <w:b/>
          <w:bCs/>
          <w:sz w:val="48"/>
          <w:szCs w:val="48"/>
        </w:rPr>
      </w:pPr>
      <w:bookmarkStart w:id="0" w:name="_Hlk154911979"/>
      <w:r w:rsidRPr="007224D3">
        <w:rPr>
          <w:rFonts w:ascii="Times New Roman" w:eastAsia="Calibri" w:hAnsi="Times New Roman" w:cs="Times New Roman"/>
          <w:b/>
          <w:bCs/>
          <w:sz w:val="48"/>
          <w:szCs w:val="48"/>
        </w:rPr>
        <w:t>DESIGN AND ANALYSIS OF ALGORITHM FOR DISCOVERING FREQUENT WEIGHTED ITEMSET</w:t>
      </w:r>
    </w:p>
    <w:bookmarkEnd w:id="0"/>
    <w:p w14:paraId="59229CC3" w14:textId="77777777" w:rsidR="00EC29D3" w:rsidRPr="00EC29D3" w:rsidRDefault="00EC29D3" w:rsidP="00EC29D3">
      <w:pPr>
        <w:suppressAutoHyphens/>
        <w:autoSpaceDE w:val="0"/>
        <w:autoSpaceDN w:val="0"/>
        <w:adjustRightInd w:val="0"/>
        <w:spacing w:after="0" w:line="360" w:lineRule="auto"/>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1FE4D516" w14:textId="14328CA2" w:rsidR="00EC29D3" w:rsidRPr="00EC29D3" w:rsidRDefault="00EC29D3" w:rsidP="00EC29D3">
      <w:pPr>
        <w:suppressAutoHyphens/>
        <w:autoSpaceDE w:val="0"/>
        <w:autoSpaceDN w:val="0"/>
        <w:adjustRightInd w:val="0"/>
        <w:spacing w:after="0" w:line="360" w:lineRule="auto"/>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224D3">
        <w:rPr>
          <w:rFonts w:ascii="Times New Roman" w:eastAsia="Calibri" w:hAnsi="Times New Roman" w:cs="Times New Roman"/>
          <w:b/>
          <w:bCs/>
          <w:szCs w:val="28"/>
        </w:rPr>
        <w:t>TRẦN VĂN PHÁT</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224D3">
        <w:rPr>
          <w:rFonts w:ascii="Times New Roman" w:eastAsia="Calibri" w:hAnsi="Times New Roman" w:cs="Times New Roman"/>
          <w:b/>
          <w:szCs w:val="28"/>
        </w:rPr>
        <w:t>52100919</w:t>
      </w:r>
    </w:p>
    <w:p w14:paraId="28CF6437" w14:textId="5C2598E1" w:rsidR="00EC29D3" w:rsidRDefault="00EC29D3" w:rsidP="00EC29D3">
      <w:pPr>
        <w:suppressAutoHyphens/>
        <w:autoSpaceDE w:val="0"/>
        <w:autoSpaceDN w:val="0"/>
        <w:adjustRightInd w:val="0"/>
        <w:spacing w:after="0" w:line="360" w:lineRule="auto"/>
        <w:jc w:val="right"/>
        <w:rPr>
          <w:rFonts w:ascii="Times New Roman" w:eastAsia="Calibri" w:hAnsi="Times New Roman" w:cs="Times New Roman"/>
          <w:b/>
          <w:szCs w:val="28"/>
        </w:rPr>
      </w:pPr>
      <w:r w:rsidRPr="00EC29D3">
        <w:rPr>
          <w:rFonts w:ascii="Times New Roman" w:eastAsia="Calibri" w:hAnsi="Times New Roman" w:cs="Times New Roman"/>
          <w:b/>
          <w:szCs w:val="28"/>
        </w:rPr>
        <w:tab/>
      </w:r>
      <w:r w:rsidR="007224D3">
        <w:rPr>
          <w:rFonts w:ascii="Times New Roman" w:eastAsia="Calibri" w:hAnsi="Times New Roman" w:cs="Times New Roman"/>
          <w:b/>
          <w:bCs/>
          <w:szCs w:val="28"/>
        </w:rPr>
        <w:t>HUỲNH GIA HUY</w:t>
      </w:r>
      <w:r w:rsidR="003F1A0F" w:rsidRPr="00EC29D3">
        <w:rPr>
          <w:rFonts w:ascii="Times New Roman" w:eastAsia="Calibri" w:hAnsi="Times New Roman" w:cs="Times New Roman"/>
          <w:b/>
          <w:szCs w:val="28"/>
        </w:rPr>
        <w:t xml:space="preserve"> – </w:t>
      </w:r>
      <w:r w:rsidR="007224D3">
        <w:rPr>
          <w:rFonts w:ascii="Times New Roman" w:eastAsia="Calibri" w:hAnsi="Times New Roman" w:cs="Times New Roman"/>
          <w:b/>
          <w:szCs w:val="28"/>
        </w:rPr>
        <w:t>52100803</w:t>
      </w:r>
    </w:p>
    <w:p w14:paraId="4ACD49F0" w14:textId="478F66EA" w:rsidR="007224D3" w:rsidRPr="00EC29D3" w:rsidRDefault="007224D3" w:rsidP="00EC29D3">
      <w:pPr>
        <w:suppressAutoHyphens/>
        <w:autoSpaceDE w:val="0"/>
        <w:autoSpaceDN w:val="0"/>
        <w:adjustRightInd w:val="0"/>
        <w:spacing w:after="0" w:line="360" w:lineRule="auto"/>
        <w:jc w:val="right"/>
        <w:rPr>
          <w:rFonts w:ascii="Times New Roman" w:eastAsia="Calibri" w:hAnsi="Times New Roman" w:cs="Times New Roman"/>
          <w:b/>
          <w:bCs/>
          <w:szCs w:val="28"/>
        </w:rPr>
      </w:pPr>
      <w:r>
        <w:rPr>
          <w:rFonts w:ascii="Times New Roman" w:eastAsia="Calibri" w:hAnsi="Times New Roman" w:cs="Times New Roman"/>
          <w:b/>
          <w:szCs w:val="28"/>
        </w:rPr>
        <w:t>HƯỜNG QUANG HUY - 52100893</w:t>
      </w:r>
    </w:p>
    <w:p w14:paraId="374466CD" w14:textId="77777777" w:rsidR="00EC29D3" w:rsidRPr="00EC29D3" w:rsidRDefault="00EC29D3" w:rsidP="00EC29D3">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6EDD5B8E" w14:textId="77777777" w:rsidR="00576F4B" w:rsidRDefault="00576F4B" w:rsidP="007224D3">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3D0E4F4C" w14:textId="77777777"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7B615647" w14:textId="77777777" w:rsidR="00576F4B" w:rsidRPr="00EC29D3" w:rsidRDefault="00576F4B" w:rsidP="007224D3">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6037D328"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EC29D3" w:rsidRPr="00EC29D3" w:rsidSect="00335EDE">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EC29D3">
        <w:rPr>
          <w:rFonts w:ascii="Times New Roman" w:eastAsia="Calibri" w:hAnsi="Times New Roman" w:cs="Times New Roman"/>
          <w:b/>
          <w:bCs/>
          <w:iCs/>
          <w:szCs w:val="28"/>
        </w:rPr>
        <w:t>2</w:t>
      </w:r>
      <w:r w:rsidR="00D07E47">
        <w:rPr>
          <w:rFonts w:ascii="Times New Roman" w:eastAsia="Calibri" w:hAnsi="Times New Roman" w:cs="Times New Roman"/>
          <w:b/>
          <w:bCs/>
          <w:iCs/>
          <w:szCs w:val="28"/>
          <w:lang w:val="vi-VN"/>
        </w:rPr>
        <w:t>4</w:t>
      </w:r>
    </w:p>
    <w:p w14:paraId="58AC9EFD"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b/>
          <w:szCs w:val="28"/>
          <w:lang w:val="en"/>
        </w:rPr>
      </w:pPr>
      <w:bookmarkStart w:id="1" w:name="_Toc387692905"/>
      <w:bookmarkStart w:id="2" w:name="_Toc133099674"/>
      <w:bookmarkStart w:id="3" w:name="_Toc152289670"/>
      <w:r w:rsidRPr="00EC29D3">
        <w:rPr>
          <w:rFonts w:ascii="Times New Roman" w:eastAsia="Calibri" w:hAnsi="Times New Roman" w:cs="Times New Roman"/>
          <w:b/>
          <w:szCs w:val="28"/>
          <w:lang w:val="en"/>
        </w:rPr>
        <w:lastRenderedPageBreak/>
        <w:t xml:space="preserve">TỔNG LIÊN ĐOÀN LAO ĐỘNG VIỆT NAM </w:t>
      </w:r>
    </w:p>
    <w:p w14:paraId="715C3A9B"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7A413F52"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34272619" w14:textId="77777777" w:rsidR="00005ADC" w:rsidRPr="00EC29D3" w:rsidRDefault="00005ADC" w:rsidP="00005ADC">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5CED69EB" w14:textId="77777777" w:rsidR="00005ADC" w:rsidRPr="00EC29D3" w:rsidRDefault="00005ADC" w:rsidP="00005ADC">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BB4A3E4" wp14:editId="4C003BF7">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B05383C" w14:textId="77777777" w:rsidR="00005ADC" w:rsidRPr="00EC29D3" w:rsidRDefault="00005ADC" w:rsidP="00005ADC">
      <w:pPr>
        <w:suppressAutoHyphens/>
        <w:autoSpaceDE w:val="0"/>
        <w:autoSpaceDN w:val="0"/>
        <w:adjustRightInd w:val="0"/>
        <w:spacing w:after="0" w:line="360" w:lineRule="auto"/>
        <w:ind w:firstLine="720"/>
        <w:rPr>
          <w:rFonts w:ascii="Times New Roman" w:eastAsia="Calibri" w:hAnsi="Times New Roman" w:cs="Times New Roman"/>
          <w:b/>
          <w:bCs/>
          <w:szCs w:val="28"/>
          <w:lang w:val="en"/>
        </w:rPr>
      </w:pPr>
    </w:p>
    <w:p w14:paraId="4C93154C" w14:textId="26A2067C" w:rsidR="007224D3" w:rsidRDefault="00005ADC" w:rsidP="007224D3">
      <w:pPr>
        <w:tabs>
          <w:tab w:val="center" w:pos="4920"/>
          <w:tab w:val="right" w:pos="9121"/>
        </w:tabs>
        <w:suppressAutoHyphens/>
        <w:autoSpaceDE w:val="0"/>
        <w:autoSpaceDN w:val="0"/>
        <w:adjustRightInd w:val="0"/>
        <w:spacing w:after="0" w:line="360" w:lineRule="auto"/>
        <w:ind w:firstLine="72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BÁO CÁO</w:t>
      </w:r>
      <w:r w:rsidR="007224D3">
        <w:rPr>
          <w:rFonts w:ascii="Times New Roman" w:eastAsia="Calibri" w:hAnsi="Times New Roman" w:cs="Times New Roman"/>
          <w:b/>
          <w:bCs/>
          <w:sz w:val="32"/>
          <w:szCs w:val="32"/>
          <w:lang w:val="en"/>
        </w:rPr>
        <w:t xml:space="preserve"> CUỐI KỲ</w:t>
      </w:r>
    </w:p>
    <w:p w14:paraId="324B23CC" w14:textId="361B5E8D" w:rsidR="00005ADC" w:rsidRPr="00EC29D3" w:rsidRDefault="007224D3" w:rsidP="007224D3">
      <w:pPr>
        <w:tabs>
          <w:tab w:val="center" w:pos="4920"/>
          <w:tab w:val="right" w:pos="9121"/>
        </w:tabs>
        <w:suppressAutoHyphens/>
        <w:autoSpaceDE w:val="0"/>
        <w:autoSpaceDN w:val="0"/>
        <w:adjustRightInd w:val="0"/>
        <w:spacing w:after="0" w:line="360" w:lineRule="auto"/>
        <w:ind w:firstLine="720"/>
        <w:jc w:val="center"/>
        <w:rPr>
          <w:rFonts w:ascii="Times New Roman" w:eastAsia="Calibri" w:hAnsi="Times New Roman" w:cs="Times New Roman"/>
          <w:b/>
          <w:bCs/>
          <w:sz w:val="32"/>
          <w:szCs w:val="32"/>
          <w:lang w:val="en"/>
        </w:rPr>
      </w:pPr>
      <w:r>
        <w:rPr>
          <w:rFonts w:ascii="Times New Roman" w:eastAsia="Calibri" w:hAnsi="Times New Roman" w:cs="Times New Roman"/>
          <w:b/>
          <w:bCs/>
          <w:sz w:val="32"/>
          <w:szCs w:val="32"/>
          <w:lang w:val="en"/>
        </w:rPr>
        <w:t>MÔN PHÂN TÍCH VÀ THIẾT KẾ GIẢI THUẬT</w:t>
      </w:r>
    </w:p>
    <w:p w14:paraId="07A92653" w14:textId="77777777" w:rsidR="00005ADC" w:rsidRPr="00EC29D3" w:rsidRDefault="00005ADC" w:rsidP="00005ADC">
      <w:pPr>
        <w:suppressAutoHyphens/>
        <w:autoSpaceDE w:val="0"/>
        <w:autoSpaceDN w:val="0"/>
        <w:adjustRightInd w:val="0"/>
        <w:spacing w:after="0" w:line="360" w:lineRule="auto"/>
        <w:rPr>
          <w:rFonts w:ascii="Times New Roman" w:eastAsia="Calibri" w:hAnsi="Times New Roman" w:cs="Times New Roman"/>
          <w:b/>
          <w:bCs/>
          <w:sz w:val="24"/>
          <w:szCs w:val="24"/>
          <w:lang w:val="en"/>
        </w:rPr>
      </w:pPr>
    </w:p>
    <w:p w14:paraId="7F2FF020" w14:textId="530707E3"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48"/>
          <w:szCs w:val="48"/>
          <w:lang w:val="vi-VN"/>
        </w:rPr>
      </w:pPr>
      <w:r w:rsidRPr="00EC29D3">
        <w:rPr>
          <w:rFonts w:ascii="Times New Roman" w:eastAsia="Calibri" w:hAnsi="Times New Roman" w:cs="Times New Roman"/>
          <w:b/>
          <w:bCs/>
          <w:sz w:val="48"/>
          <w:szCs w:val="48"/>
          <w:lang w:val="en"/>
        </w:rPr>
        <w:t>NGHIÊN CỨU</w:t>
      </w:r>
      <w:r w:rsidRPr="00EC29D3">
        <w:rPr>
          <w:rFonts w:ascii="Times New Roman" w:eastAsia="Calibri" w:hAnsi="Times New Roman" w:cs="Times New Roman"/>
          <w:b/>
          <w:bCs/>
          <w:sz w:val="48"/>
          <w:szCs w:val="48"/>
          <w:lang w:val="vi-VN"/>
        </w:rPr>
        <w:t xml:space="preserve"> CHỦ ĐỀ</w:t>
      </w:r>
    </w:p>
    <w:p w14:paraId="6D1C01BF" w14:textId="752FA98C" w:rsidR="00005ADC" w:rsidRPr="007224D3" w:rsidRDefault="007224D3" w:rsidP="007224D3">
      <w:pPr>
        <w:suppressAutoHyphens/>
        <w:autoSpaceDE w:val="0"/>
        <w:autoSpaceDN w:val="0"/>
        <w:adjustRightInd w:val="0"/>
        <w:spacing w:after="0" w:line="360" w:lineRule="auto"/>
        <w:jc w:val="center"/>
        <w:rPr>
          <w:rFonts w:ascii="Times New Roman" w:eastAsia="Calibri" w:hAnsi="Times New Roman" w:cs="Times New Roman"/>
          <w:b/>
          <w:bCs/>
          <w:sz w:val="48"/>
          <w:szCs w:val="48"/>
          <w:lang w:val="en"/>
        </w:rPr>
      </w:pPr>
      <w:r w:rsidRPr="007224D3">
        <w:rPr>
          <w:rFonts w:ascii="Times New Roman" w:eastAsia="Calibri" w:hAnsi="Times New Roman" w:cs="Times New Roman"/>
          <w:b/>
          <w:bCs/>
          <w:sz w:val="48"/>
          <w:szCs w:val="48"/>
          <w:lang w:val="en"/>
        </w:rPr>
        <w:t>DESIGN AND ANALYSIS OF ALGORITHM FOR DISCOVERING FREQUENT WEIGHTED ITEMSET</w:t>
      </w:r>
    </w:p>
    <w:p w14:paraId="667BDB9E" w14:textId="77777777" w:rsidR="00005ADC" w:rsidRPr="00EC29D3" w:rsidRDefault="00005ADC" w:rsidP="00005ADC">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38A53782" w14:textId="77777777" w:rsidR="00005ADC" w:rsidRPr="00EC29D3" w:rsidRDefault="00005ADC" w:rsidP="00005ADC">
      <w:pPr>
        <w:suppressAutoHyphens/>
        <w:autoSpaceDE w:val="0"/>
        <w:autoSpaceDN w:val="0"/>
        <w:adjustRightInd w:val="0"/>
        <w:spacing w:after="0" w:line="360" w:lineRule="auto"/>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354F3A6A" w14:textId="0C657472" w:rsidR="00005ADC" w:rsidRPr="00EC29D3" w:rsidRDefault="00005ADC" w:rsidP="00005ADC">
      <w:pPr>
        <w:suppressAutoHyphens/>
        <w:autoSpaceDE w:val="0"/>
        <w:autoSpaceDN w:val="0"/>
        <w:adjustRightInd w:val="0"/>
        <w:spacing w:after="0" w:line="360" w:lineRule="auto"/>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224D3">
        <w:rPr>
          <w:rFonts w:ascii="Times New Roman" w:eastAsia="Calibri" w:hAnsi="Times New Roman" w:cs="Times New Roman"/>
          <w:b/>
          <w:bCs/>
          <w:szCs w:val="28"/>
        </w:rPr>
        <w:t>TRẦN VĂN PHÁT</w:t>
      </w:r>
      <w:r w:rsidRPr="00EC29D3">
        <w:rPr>
          <w:rFonts w:ascii="Times New Roman" w:eastAsia="Calibri" w:hAnsi="Times New Roman" w:cs="Times New Roman"/>
          <w:b/>
          <w:szCs w:val="28"/>
        </w:rPr>
        <w:t xml:space="preserve">– </w:t>
      </w:r>
      <w:r w:rsidR="007224D3">
        <w:rPr>
          <w:rFonts w:ascii="Times New Roman" w:eastAsia="Calibri" w:hAnsi="Times New Roman" w:cs="Times New Roman"/>
          <w:b/>
          <w:szCs w:val="28"/>
        </w:rPr>
        <w:t>52100919</w:t>
      </w:r>
    </w:p>
    <w:p w14:paraId="3B80B339" w14:textId="2224241F" w:rsidR="00005ADC" w:rsidRDefault="00005ADC" w:rsidP="00005ADC">
      <w:pPr>
        <w:suppressAutoHyphens/>
        <w:autoSpaceDE w:val="0"/>
        <w:autoSpaceDN w:val="0"/>
        <w:adjustRightInd w:val="0"/>
        <w:spacing w:after="0" w:line="360" w:lineRule="auto"/>
        <w:jc w:val="right"/>
        <w:rPr>
          <w:rFonts w:ascii="Times New Roman" w:eastAsia="Calibri" w:hAnsi="Times New Roman" w:cs="Times New Roman"/>
          <w:b/>
          <w:szCs w:val="28"/>
        </w:rPr>
      </w:pPr>
      <w:r w:rsidRPr="00EC29D3">
        <w:rPr>
          <w:rFonts w:ascii="Times New Roman" w:eastAsia="Calibri" w:hAnsi="Times New Roman" w:cs="Times New Roman"/>
          <w:b/>
          <w:szCs w:val="28"/>
        </w:rPr>
        <w:tab/>
      </w:r>
      <w:r w:rsidR="007224D3">
        <w:rPr>
          <w:rFonts w:ascii="Times New Roman" w:eastAsia="Calibri" w:hAnsi="Times New Roman" w:cs="Times New Roman"/>
          <w:b/>
          <w:szCs w:val="28"/>
        </w:rPr>
        <w:t>HUỲNH GIA HUY</w:t>
      </w:r>
      <w:r w:rsidRPr="00EC29D3">
        <w:rPr>
          <w:rFonts w:ascii="Times New Roman" w:eastAsia="Calibri" w:hAnsi="Times New Roman" w:cs="Times New Roman"/>
          <w:b/>
          <w:szCs w:val="28"/>
        </w:rPr>
        <w:t xml:space="preserve">– </w:t>
      </w:r>
      <w:r w:rsidR="007224D3">
        <w:rPr>
          <w:rFonts w:ascii="Times New Roman" w:eastAsia="Calibri" w:hAnsi="Times New Roman" w:cs="Times New Roman"/>
          <w:b/>
          <w:szCs w:val="28"/>
        </w:rPr>
        <w:t>52100803</w:t>
      </w:r>
    </w:p>
    <w:p w14:paraId="365861F0" w14:textId="1E3C130A" w:rsidR="00005ADC" w:rsidRPr="007224D3" w:rsidRDefault="007224D3" w:rsidP="007224D3">
      <w:pPr>
        <w:suppressAutoHyphens/>
        <w:autoSpaceDE w:val="0"/>
        <w:autoSpaceDN w:val="0"/>
        <w:adjustRightInd w:val="0"/>
        <w:spacing w:after="0" w:line="360" w:lineRule="auto"/>
        <w:jc w:val="right"/>
        <w:rPr>
          <w:rFonts w:ascii="Times New Roman" w:eastAsia="Calibri" w:hAnsi="Times New Roman" w:cs="Times New Roman"/>
          <w:b/>
          <w:bCs/>
          <w:szCs w:val="28"/>
        </w:rPr>
      </w:pPr>
      <w:r>
        <w:rPr>
          <w:rFonts w:ascii="Times New Roman" w:eastAsia="Calibri" w:hAnsi="Times New Roman" w:cs="Times New Roman"/>
          <w:b/>
          <w:szCs w:val="28"/>
        </w:rPr>
        <w:t>HƯỜNG QUANG HUY - 52100893</w:t>
      </w:r>
    </w:p>
    <w:p w14:paraId="77B208C7"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734BCA08" w14:textId="77777777" w:rsidR="00005ADC" w:rsidRPr="00EC29D3" w:rsidRDefault="00005ADC" w:rsidP="007224D3">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3D928C1E"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005ADC" w:rsidRPr="00EC29D3" w:rsidSect="00335EDE">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EC29D3">
        <w:rPr>
          <w:rFonts w:ascii="Times New Roman" w:eastAsia="Calibri" w:hAnsi="Times New Roman" w:cs="Times New Roman"/>
          <w:b/>
          <w:bCs/>
          <w:iCs/>
          <w:szCs w:val="28"/>
        </w:rPr>
        <w:t>2</w:t>
      </w:r>
      <w:r>
        <w:rPr>
          <w:rFonts w:ascii="Times New Roman" w:eastAsia="Calibri" w:hAnsi="Times New Roman" w:cs="Times New Roman"/>
          <w:b/>
          <w:bCs/>
          <w:iCs/>
          <w:szCs w:val="28"/>
          <w:lang w:val="vi-VN"/>
        </w:rPr>
        <w:t>4</w:t>
      </w:r>
    </w:p>
    <w:p w14:paraId="3A163470" w14:textId="77777777" w:rsidR="00EC29D3" w:rsidRPr="00EC29D3" w:rsidRDefault="00EC29D3" w:rsidP="00EC29D3">
      <w:pPr>
        <w:tabs>
          <w:tab w:val="center" w:pos="6379"/>
        </w:tabs>
        <w:spacing w:after="0" w:line="360" w:lineRule="auto"/>
        <w:jc w:val="center"/>
        <w:outlineLvl w:val="0"/>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lastRenderedPageBreak/>
        <w:t>LỜI CẢM ƠN</w:t>
      </w:r>
      <w:bookmarkEnd w:id="1"/>
      <w:bookmarkEnd w:id="2"/>
      <w:bookmarkEnd w:id="3"/>
    </w:p>
    <w:p w14:paraId="00E688DA" w14:textId="77777777" w:rsidR="00EC29D3" w:rsidRPr="00973CB6" w:rsidRDefault="00EC29D3" w:rsidP="00EC29D3">
      <w:pPr>
        <w:spacing w:after="0" w:line="360" w:lineRule="auto"/>
        <w:ind w:firstLine="720"/>
        <w:jc w:val="both"/>
        <w:rPr>
          <w:rFonts w:ascii="Times New Roman" w:eastAsia="Calibri" w:hAnsi="Times New Roman" w:cs="Times New Roman"/>
          <w:sz w:val="24"/>
          <w:szCs w:val="24"/>
        </w:rPr>
      </w:pPr>
      <w:r w:rsidRPr="00973CB6">
        <w:rPr>
          <w:rFonts w:ascii="Times New Roman" w:eastAsia="Calibri" w:hAnsi="Times New Roman" w:cs="Times New Roman"/>
          <w:sz w:val="24"/>
          <w:szCs w:val="24"/>
        </w:rPr>
        <w:t xml:space="preserve">Chúng em xin chân thành cảm ơn khoa Công nghệ thông tin đã tạo điều kiện cho chúng em được tiếp cận và hoàn thành bài </w:t>
      </w:r>
      <w:r w:rsidRPr="00973CB6">
        <w:rPr>
          <w:rFonts w:ascii="Times New Roman" w:eastAsia="Calibri" w:hAnsi="Times New Roman" w:cs="Times New Roman"/>
          <w:sz w:val="24"/>
          <w:szCs w:val="24"/>
          <w:lang w:val="vi-VN"/>
        </w:rPr>
        <w:t xml:space="preserve">báo </w:t>
      </w:r>
      <w:r w:rsidR="00C263F6" w:rsidRPr="00973CB6">
        <w:rPr>
          <w:rFonts w:ascii="Times New Roman" w:eastAsia="Calibri" w:hAnsi="Times New Roman" w:cs="Times New Roman"/>
          <w:sz w:val="24"/>
          <w:szCs w:val="24"/>
          <w:lang w:val="vi-VN"/>
        </w:rPr>
        <w:t>cáo</w:t>
      </w:r>
      <w:r w:rsidR="001C1A18" w:rsidRPr="00973CB6">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rPr>
        <w:t xml:space="preserve">Chúng em xin chân thành cảm ơn thầy </w:t>
      </w:r>
      <w:r w:rsidRPr="00973CB6">
        <w:rPr>
          <w:rFonts w:ascii="Times New Roman" w:eastAsia="Calibri" w:hAnsi="Times New Roman" w:cs="Times New Roman"/>
          <w:sz w:val="24"/>
          <w:szCs w:val="24"/>
          <w:lang w:val="vi-VN"/>
        </w:rPr>
        <w:t>Nguyễn</w:t>
      </w:r>
      <w:r w:rsidRPr="00973CB6">
        <w:rPr>
          <w:rFonts w:ascii="Times New Roman" w:eastAsia="Calibri" w:hAnsi="Times New Roman" w:cs="Times New Roman"/>
          <w:sz w:val="24"/>
          <w:szCs w:val="24"/>
        </w:rPr>
        <w:t xml:space="preserve"> </w:t>
      </w:r>
      <w:r w:rsidRPr="00973CB6">
        <w:rPr>
          <w:rFonts w:ascii="Times New Roman" w:eastAsia="Calibri" w:hAnsi="Times New Roman" w:cs="Times New Roman"/>
          <w:sz w:val="24"/>
          <w:szCs w:val="24"/>
          <w:lang w:val="vi-VN"/>
        </w:rPr>
        <w:t>Chí</w:t>
      </w:r>
      <w:r w:rsidRPr="00973CB6">
        <w:rPr>
          <w:rFonts w:ascii="Times New Roman" w:eastAsia="Calibri" w:hAnsi="Times New Roman" w:cs="Times New Roman"/>
          <w:sz w:val="24"/>
          <w:szCs w:val="24"/>
        </w:rPr>
        <w:t xml:space="preserve"> </w:t>
      </w:r>
      <w:r w:rsidRPr="00973CB6">
        <w:rPr>
          <w:rFonts w:ascii="Times New Roman" w:eastAsia="Calibri" w:hAnsi="Times New Roman" w:cs="Times New Roman"/>
          <w:sz w:val="24"/>
          <w:szCs w:val="24"/>
          <w:lang w:val="vi-VN"/>
        </w:rPr>
        <w:t>Thiện</w:t>
      </w:r>
      <w:r w:rsidRPr="00973CB6">
        <w:rPr>
          <w:rFonts w:ascii="Times New Roman" w:eastAsia="Calibri" w:hAnsi="Times New Roman" w:cs="Times New Roman"/>
          <w:sz w:val="24"/>
          <w:szCs w:val="24"/>
        </w:rPr>
        <w:t xml:space="preserve"> đã hướng dẫn</w:t>
      </w:r>
      <w:r w:rsidR="00C92044" w:rsidRPr="00973CB6">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rPr>
        <w:t xml:space="preserve">hoàn thành </w:t>
      </w:r>
      <w:r w:rsidRPr="00973CB6">
        <w:rPr>
          <w:rFonts w:ascii="Times New Roman" w:eastAsia="Calibri" w:hAnsi="Times New Roman" w:cs="Times New Roman"/>
          <w:sz w:val="24"/>
          <w:szCs w:val="24"/>
          <w:lang w:val="vi-VN"/>
        </w:rPr>
        <w:t>bài báo cáo</w:t>
      </w:r>
      <w:r w:rsidRPr="00973CB6">
        <w:rPr>
          <w:rFonts w:ascii="Times New Roman" w:eastAsia="Calibri" w:hAnsi="Times New Roman" w:cs="Times New Roman"/>
          <w:sz w:val="24"/>
          <w:szCs w:val="24"/>
        </w:rPr>
        <w:t>. </w:t>
      </w:r>
    </w:p>
    <w:p w14:paraId="271CD6B5" w14:textId="77777777" w:rsidR="00EC29D3" w:rsidRPr="00973CB6" w:rsidRDefault="00EC29D3" w:rsidP="00EC29D3">
      <w:pPr>
        <w:spacing w:after="0" w:line="360" w:lineRule="auto"/>
        <w:ind w:firstLine="720"/>
        <w:jc w:val="both"/>
        <w:rPr>
          <w:rFonts w:ascii="Times New Roman" w:eastAsia="Calibri" w:hAnsi="Times New Roman" w:cs="Times New Roman"/>
          <w:sz w:val="24"/>
          <w:szCs w:val="24"/>
        </w:rPr>
      </w:pPr>
      <w:r w:rsidRPr="00973CB6">
        <w:rPr>
          <w:rFonts w:ascii="Times New Roman" w:eastAsia="Calibri" w:hAnsi="Times New Roman" w:cs="Times New Roman"/>
          <w:sz w:val="24"/>
          <w:szCs w:val="24"/>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973CB6">
        <w:rPr>
          <w:rFonts w:ascii="Times New Roman" w:eastAsia="Calibri" w:hAnsi="Times New Roman" w:cs="Times New Roman"/>
          <w:sz w:val="24"/>
          <w:szCs w:val="24"/>
        </w:rPr>
        <w:t>của</w:t>
      </w:r>
      <w:r w:rsidR="005F3942" w:rsidRPr="00973CB6">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rPr>
        <w:t>thầy để chúng em có thể học hỏi được nhiều kĩ năng, kinh nghiệm và sẽ ngày càng hoàn thiện hơn.</w:t>
      </w:r>
    </w:p>
    <w:p w14:paraId="1865AA7C" w14:textId="77777777" w:rsidR="00EC29D3" w:rsidRPr="00973CB6" w:rsidRDefault="00EC29D3" w:rsidP="00EC29D3">
      <w:pPr>
        <w:spacing w:after="0" w:line="360" w:lineRule="auto"/>
        <w:ind w:firstLine="720"/>
        <w:jc w:val="both"/>
        <w:rPr>
          <w:rFonts w:ascii="Times New Roman" w:eastAsia="Calibri" w:hAnsi="Times New Roman" w:cs="Times New Roman"/>
          <w:sz w:val="24"/>
          <w:szCs w:val="24"/>
        </w:rPr>
      </w:pPr>
      <w:r w:rsidRPr="00973CB6">
        <w:rPr>
          <w:rFonts w:ascii="Times New Roman" w:eastAsia="Calibri" w:hAnsi="Times New Roman" w:cs="Times New Roman"/>
          <w:sz w:val="24"/>
          <w:szCs w:val="24"/>
        </w:rPr>
        <w:t>Chúng em xin chân thành cảm ơn!</w:t>
      </w:r>
    </w:p>
    <w:p w14:paraId="0F4A1607" w14:textId="77777777" w:rsidR="00EC29D3" w:rsidRPr="00EC29D3" w:rsidRDefault="00EC29D3" w:rsidP="00EC29D3">
      <w:pPr>
        <w:spacing w:after="0" w:line="360" w:lineRule="auto"/>
        <w:ind w:firstLine="720"/>
        <w:jc w:val="both"/>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283BC480" w14:textId="77777777" w:rsidR="00EC29D3" w:rsidRPr="00EC29D3" w:rsidRDefault="00A419CB" w:rsidP="00EC29D3">
      <w:pPr>
        <w:spacing w:after="0" w:line="360" w:lineRule="auto"/>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17EE3C4E" w14:textId="77777777" w:rsidR="00EC29D3" w:rsidRPr="00EC29D3" w:rsidRDefault="00EC29D3" w:rsidP="00EC29D3">
      <w:pPr>
        <w:spacing w:after="0" w:line="360" w:lineRule="auto"/>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298C3758" w14:textId="1478D254" w:rsidR="00EC29D3" w:rsidRPr="002202FA" w:rsidRDefault="00EC29D3" w:rsidP="00EC29D3">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w:t>
      </w:r>
      <w:r w:rsidR="007224D3">
        <w:rPr>
          <w:rFonts w:ascii="Times New Roman" w:eastAsia="Calibri" w:hAnsi="Times New Roman" w:cs="Times New Roman"/>
          <w:sz w:val="24"/>
          <w:szCs w:val="24"/>
        </w:rPr>
        <w:t>báo cáo</w:t>
      </w:r>
      <w:r w:rsidRPr="002202FA">
        <w:rPr>
          <w:rFonts w:ascii="Times New Roman" w:eastAsia="Calibri" w:hAnsi="Times New Roman" w:cs="Times New Roman"/>
          <w:sz w:val="24"/>
          <w:szCs w:val="24"/>
          <w:lang w:val="vi-VN"/>
        </w:rPr>
        <w:t xml:space="preserve">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2202FA">
        <w:rPr>
          <w:rFonts w:ascii="Times New Roman" w:eastAsia="Calibri" w:hAnsi="Times New Roman" w:cs="Times New Roman"/>
          <w:sz w:val="24"/>
          <w:szCs w:val="24"/>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333F33E" w14:textId="77777777" w:rsidR="00EC29D3" w:rsidRPr="002202FA" w:rsidRDefault="00EC29D3" w:rsidP="00EC29D3">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7B073932" w14:textId="77777777" w:rsidR="00EC29D3" w:rsidRPr="002202FA" w:rsidRDefault="00EC29D3" w:rsidP="00EC29D3">
      <w:pPr>
        <w:autoSpaceDE w:val="0"/>
        <w:autoSpaceDN w:val="0"/>
        <w:adjustRightInd w:val="0"/>
        <w:spacing w:after="0" w:line="360" w:lineRule="auto"/>
        <w:ind w:firstLine="720"/>
        <w:jc w:val="both"/>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5F2A270B" w14:textId="77777777" w:rsidR="00EC29D3" w:rsidRPr="002202FA" w:rsidRDefault="00EC29D3" w:rsidP="00EC29D3">
      <w:pPr>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2202FA">
        <w:rPr>
          <w:rFonts w:ascii="Times New Roman" w:eastAsia="Calibri" w:hAnsi="Times New Roman" w:cs="Times New Roman"/>
          <w:i/>
          <w:sz w:val="24"/>
          <w:szCs w:val="24"/>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6F28AB22" w14:textId="77777777" w:rsidR="00EC29D3" w:rsidRDefault="00EC29D3" w:rsidP="00EC29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03CEC621" w14:textId="6A970764" w:rsidR="007224D3" w:rsidRDefault="007224D3" w:rsidP="00EC29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rPr>
      </w:pPr>
      <w:r>
        <w:rPr>
          <w:rFonts w:ascii="Times New Roman" w:eastAsia="Calibri" w:hAnsi="Times New Roman" w:cs="Times New Roman"/>
          <w:i/>
          <w:sz w:val="24"/>
          <w:szCs w:val="24"/>
        </w:rPr>
        <w:t>(ký và ghi rõ họ tên)</w:t>
      </w:r>
    </w:p>
    <w:p w14:paraId="029BFECD" w14:textId="77777777" w:rsidR="007224D3" w:rsidRDefault="007224D3" w:rsidP="00EC29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rPr>
      </w:pPr>
    </w:p>
    <w:p w14:paraId="25CDDDF6" w14:textId="2969D1A2" w:rsidR="007224D3" w:rsidRDefault="007224D3" w:rsidP="00EC29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rPr>
      </w:pPr>
      <w:r>
        <w:rPr>
          <w:rFonts w:ascii="Times New Roman" w:eastAsia="Calibri" w:hAnsi="Times New Roman" w:cs="Times New Roman"/>
          <w:i/>
          <w:sz w:val="24"/>
          <w:szCs w:val="24"/>
        </w:rPr>
        <w:t>Trần Văn Phát</w:t>
      </w:r>
    </w:p>
    <w:p w14:paraId="0B813F97" w14:textId="77777777" w:rsidR="007224D3" w:rsidRDefault="007224D3" w:rsidP="00EC29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rPr>
      </w:pPr>
    </w:p>
    <w:p w14:paraId="2B1F6125" w14:textId="5C05BE74" w:rsidR="007224D3" w:rsidRDefault="007224D3" w:rsidP="00EC29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rPr>
      </w:pPr>
      <w:r>
        <w:rPr>
          <w:rFonts w:ascii="Times New Roman" w:eastAsia="Calibri" w:hAnsi="Times New Roman" w:cs="Times New Roman"/>
          <w:i/>
          <w:sz w:val="24"/>
          <w:szCs w:val="24"/>
        </w:rPr>
        <w:t>Huỳnh Gia Huy</w:t>
      </w:r>
    </w:p>
    <w:p w14:paraId="325344DF" w14:textId="77777777" w:rsidR="007224D3" w:rsidRDefault="007224D3" w:rsidP="00EC29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rPr>
      </w:pPr>
    </w:p>
    <w:p w14:paraId="30E91A48" w14:textId="348203E7" w:rsidR="00EC29D3" w:rsidRPr="007224D3" w:rsidRDefault="007224D3" w:rsidP="007224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rPr>
      </w:pPr>
      <w:r>
        <w:rPr>
          <w:rFonts w:ascii="Times New Roman" w:eastAsia="Calibri" w:hAnsi="Times New Roman" w:cs="Times New Roman"/>
          <w:i/>
          <w:sz w:val="24"/>
          <w:szCs w:val="24"/>
        </w:rPr>
        <w:t>Hường Quang Huy</w:t>
      </w:r>
    </w:p>
    <w:p w14:paraId="79A214DE" w14:textId="77777777" w:rsidR="00EC29D3" w:rsidRPr="00EC29D3" w:rsidRDefault="00EC29D3" w:rsidP="00EE1092">
      <w:pPr>
        <w:tabs>
          <w:tab w:val="center" w:pos="6379"/>
        </w:tabs>
        <w:spacing w:before="30000" w:after="0" w:line="360" w:lineRule="auto"/>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r w:rsidRPr="00EC29D3">
        <w:rPr>
          <w:rFonts w:ascii="Times New Roman" w:eastAsia="Calibri" w:hAnsi="Times New Roman" w:cs="Times New Roman"/>
          <w:b/>
          <w:sz w:val="32"/>
          <w:szCs w:val="32"/>
          <w:lang w:val="vi-VN"/>
        </w:rPr>
        <w:lastRenderedPageBreak/>
        <w:t>TÓM TẮT</w:t>
      </w:r>
      <w:bookmarkEnd w:id="4"/>
      <w:bookmarkEnd w:id="5"/>
      <w:bookmarkEnd w:id="6"/>
    </w:p>
    <w:p w14:paraId="2E3E4F9F" w14:textId="711DD31D" w:rsidR="007224D3" w:rsidRPr="007224D3" w:rsidRDefault="007224D3" w:rsidP="007224D3">
      <w:pPr>
        <w:spacing w:after="0" w:line="360" w:lineRule="auto"/>
        <w:ind w:firstLine="720"/>
        <w:jc w:val="both"/>
        <w:rPr>
          <w:rFonts w:ascii="Times New Roman" w:eastAsia="Calibri" w:hAnsi="Times New Roman" w:cs="Times New Roman"/>
          <w:sz w:val="24"/>
          <w:szCs w:val="24"/>
          <w:lang w:val="vi-VN"/>
        </w:rPr>
      </w:pPr>
      <w:r w:rsidRPr="007224D3">
        <w:rPr>
          <w:rFonts w:ascii="Times New Roman" w:eastAsia="Calibri" w:hAnsi="Times New Roman" w:cs="Times New Roman"/>
          <w:sz w:val="24"/>
          <w:szCs w:val="24"/>
          <w:lang w:val="vi-VN"/>
        </w:rPr>
        <w:t xml:space="preserve">Trong bài báo cáo này chúng </w:t>
      </w:r>
      <w:r>
        <w:rPr>
          <w:rFonts w:ascii="Times New Roman" w:eastAsia="Calibri" w:hAnsi="Times New Roman" w:cs="Times New Roman"/>
          <w:sz w:val="24"/>
          <w:szCs w:val="24"/>
        </w:rPr>
        <w:t>tôi</w:t>
      </w:r>
      <w:r w:rsidRPr="007224D3">
        <w:rPr>
          <w:rFonts w:ascii="Times New Roman" w:eastAsia="Calibri" w:hAnsi="Times New Roman" w:cs="Times New Roman"/>
          <w:sz w:val="24"/>
          <w:szCs w:val="24"/>
          <w:lang w:val="vi-VN"/>
        </w:rPr>
        <w:t xml:space="preserve"> đã code lại các thuật toán có trong bài báo “Efficient weighted probabilistic frequent itemset mining in uncertain databases” bằng ngôn ngữ java. </w:t>
      </w:r>
    </w:p>
    <w:p w14:paraId="27815CA2" w14:textId="24116FDC" w:rsidR="007224D3" w:rsidRPr="007224D3" w:rsidRDefault="007224D3" w:rsidP="007224D3">
      <w:pPr>
        <w:spacing w:after="0" w:line="360" w:lineRule="auto"/>
        <w:ind w:firstLine="720"/>
        <w:jc w:val="both"/>
        <w:rPr>
          <w:rFonts w:ascii="Times New Roman" w:eastAsia="Calibri" w:hAnsi="Times New Roman" w:cs="Times New Roman"/>
          <w:sz w:val="24"/>
          <w:szCs w:val="24"/>
          <w:lang w:val="vi-VN"/>
        </w:rPr>
      </w:pPr>
      <w:r w:rsidRPr="007224D3">
        <w:rPr>
          <w:rFonts w:ascii="Times New Roman" w:eastAsia="Calibri" w:hAnsi="Times New Roman" w:cs="Times New Roman"/>
          <w:sz w:val="24"/>
          <w:szCs w:val="24"/>
          <w:lang w:val="vi-VN"/>
        </w:rPr>
        <w:t xml:space="preserve">Các phần chính của thuật toán được thể hiện trong file Apriori.java đính kèm. Đồng thời, chúng </w:t>
      </w:r>
      <w:r>
        <w:rPr>
          <w:rFonts w:ascii="Times New Roman" w:eastAsia="Calibri" w:hAnsi="Times New Roman" w:cs="Times New Roman"/>
          <w:sz w:val="24"/>
          <w:szCs w:val="24"/>
        </w:rPr>
        <w:t>tôi</w:t>
      </w:r>
      <w:r w:rsidRPr="007224D3">
        <w:rPr>
          <w:rFonts w:ascii="Times New Roman" w:eastAsia="Calibri" w:hAnsi="Times New Roman" w:cs="Times New Roman"/>
          <w:sz w:val="24"/>
          <w:szCs w:val="24"/>
          <w:lang w:val="vi-VN"/>
        </w:rPr>
        <w:t xml:space="preserve"> cũng thực hiện việc thí nghiệm với số lượng tập uncertain dataset tăng dần.</w:t>
      </w:r>
    </w:p>
    <w:p w14:paraId="5A078B3F" w14:textId="28CB6C79" w:rsidR="00EC29D3" w:rsidRPr="00480100" w:rsidRDefault="007224D3" w:rsidP="007224D3">
      <w:pPr>
        <w:spacing w:after="0" w:line="360" w:lineRule="auto"/>
        <w:ind w:firstLine="720"/>
        <w:jc w:val="both"/>
        <w:rPr>
          <w:rFonts w:ascii="Times New Roman" w:eastAsia="Calibri" w:hAnsi="Times New Roman" w:cs="Times New Roman"/>
          <w:sz w:val="24"/>
          <w:szCs w:val="24"/>
          <w:lang w:val="vi-VN"/>
        </w:rPr>
      </w:pPr>
      <w:r w:rsidRPr="007224D3">
        <w:rPr>
          <w:rFonts w:ascii="Times New Roman" w:eastAsia="Calibri" w:hAnsi="Times New Roman" w:cs="Times New Roman"/>
          <w:sz w:val="24"/>
          <w:szCs w:val="24"/>
          <w:lang w:val="vi-VN"/>
        </w:rPr>
        <w:t>Với đầu vào là một uncertain dataset, một weight table, một mean of size-1-itemset, một probabilistic threshold, một minimum support. Thuật toán sẽ cho đầu ra sẽ là tập hợp các itemset thỏa điều kiện là weighted probablistic frequent itemset với kích thước của từng itemset là giống nhau và đạt tối đa.</w:t>
      </w:r>
    </w:p>
    <w:p w14:paraId="6E75E0CD" w14:textId="77777777" w:rsidR="00EC29D3" w:rsidRPr="00EC29D3" w:rsidRDefault="00EC29D3" w:rsidP="00EC29D3">
      <w:pPr>
        <w:spacing w:after="200" w:line="360" w:lineRule="auto"/>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3B3E0E69" w14:textId="77777777" w:rsidR="00EC29D3" w:rsidRPr="00EC29D3" w:rsidRDefault="00EC29D3" w:rsidP="00EC29D3">
      <w:pPr>
        <w:spacing w:after="200" w:line="360" w:lineRule="auto"/>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56BBA863" w14:textId="77777777" w:rsidR="00EC29D3" w:rsidRPr="00EC29D3" w:rsidRDefault="00EC29D3" w:rsidP="00EC29D3">
      <w:pPr>
        <w:spacing w:after="200" w:line="360" w:lineRule="auto"/>
        <w:rPr>
          <w:rFonts w:ascii="Times New Roman" w:eastAsia="Calibri" w:hAnsi="Times New Roman" w:cs="Times New Roman"/>
          <w:szCs w:val="26"/>
          <w:lang w:val="vi-VN"/>
        </w:rPr>
        <w:sectPr w:rsidR="00EC29D3" w:rsidRPr="00EC29D3" w:rsidSect="00B118C8">
          <w:headerReference w:type="default" r:id="rId11"/>
          <w:pgSz w:w="12240" w:h="15840"/>
          <w:pgMar w:top="1985" w:right="1134" w:bottom="1701" w:left="1985" w:header="720" w:footer="720" w:gutter="0"/>
          <w:pgNumType w:fmt="lowerRoman" w:start="1"/>
          <w:cols w:space="720"/>
          <w:docGrid w:linePitch="360"/>
        </w:sectPr>
      </w:pPr>
    </w:p>
    <w:p w14:paraId="7837BA6C" w14:textId="77777777" w:rsidR="00EC29D3" w:rsidRDefault="00EC29D3" w:rsidP="003F0EC1">
      <w:pPr>
        <w:tabs>
          <w:tab w:val="center" w:pos="6379"/>
        </w:tabs>
        <w:spacing w:after="0" w:line="360" w:lineRule="auto"/>
        <w:jc w:val="center"/>
        <w:rPr>
          <w:rFonts w:ascii="Times New Roman" w:eastAsia="Calibri" w:hAnsi="Times New Roman" w:cs="Times New Roman"/>
          <w:szCs w:val="24"/>
        </w:rPr>
      </w:pPr>
      <w:bookmarkStart w:id="7" w:name="_Toc387692908"/>
      <w:bookmarkStart w:id="8" w:name="_Toc133099676"/>
      <w:r w:rsidRPr="00EC29D3">
        <w:rPr>
          <w:rFonts w:ascii="Times New Roman" w:eastAsia="Calibri" w:hAnsi="Times New Roman" w:cs="Times New Roman"/>
          <w:b/>
          <w:sz w:val="32"/>
          <w:szCs w:val="32"/>
        </w:rPr>
        <w:lastRenderedPageBreak/>
        <w:t>MỤC LỤC</w:t>
      </w:r>
      <w:bookmarkEnd w:id="7"/>
      <w:bookmarkEnd w:id="8"/>
    </w:p>
    <w:p w14:paraId="0CF7C6FC" w14:textId="77777777" w:rsidR="003F0EC1" w:rsidRPr="00EC29D3" w:rsidRDefault="003F0EC1" w:rsidP="003F0EC1">
      <w:pPr>
        <w:tabs>
          <w:tab w:val="center" w:pos="6379"/>
        </w:tabs>
        <w:spacing w:after="0" w:line="360" w:lineRule="auto"/>
        <w:jc w:val="center"/>
        <w:rPr>
          <w:rFonts w:ascii="Times New Roman" w:eastAsia="Calibri" w:hAnsi="Times New Roman" w:cs="Times New Roman"/>
          <w:b/>
          <w:sz w:val="32"/>
          <w:szCs w:val="32"/>
        </w:rPr>
      </w:pPr>
    </w:p>
    <w:p w14:paraId="18996DDE" w14:textId="77777777" w:rsidR="00EC29D3" w:rsidRPr="00EC29D3" w:rsidRDefault="00EC29D3" w:rsidP="00062187">
      <w:pPr>
        <w:tabs>
          <w:tab w:val="center" w:pos="6379"/>
        </w:tabs>
        <w:spacing w:before="30000" w:after="0" w:line="360" w:lineRule="auto"/>
        <w:jc w:val="center"/>
        <w:rPr>
          <w:rFonts w:ascii="Times New Roman" w:eastAsia="Calibri" w:hAnsi="Times New Roman" w:cs="Times New Roman"/>
          <w:b/>
          <w:sz w:val="32"/>
          <w:szCs w:val="32"/>
        </w:rPr>
      </w:pPr>
      <w:r w:rsidRPr="00EC29D3">
        <w:rPr>
          <w:rFonts w:ascii="Times New Roman" w:eastAsia="Calibri" w:hAnsi="Times New Roman" w:cs="Times New Roman"/>
          <w:b/>
          <w:sz w:val="32"/>
          <w:szCs w:val="32"/>
        </w:rPr>
        <w:lastRenderedPageBreak/>
        <w:t>DANH MỤC KÍ HIỆU VÀ</w:t>
      </w:r>
      <w:r w:rsidRPr="00EC29D3">
        <w:rPr>
          <w:rFonts w:ascii="Times New Roman" w:eastAsia="Calibri" w:hAnsi="Times New Roman" w:cs="Times New Roman"/>
          <w:b/>
          <w:sz w:val="32"/>
          <w:szCs w:val="32"/>
          <w:lang w:val="vi-VN"/>
        </w:rPr>
        <w:t xml:space="preserve"> </w:t>
      </w:r>
      <w:r w:rsidRPr="00EC29D3">
        <w:rPr>
          <w:rFonts w:ascii="Times New Roman" w:eastAsia="Calibri" w:hAnsi="Times New Roman" w:cs="Times New Roman"/>
          <w:b/>
          <w:sz w:val="32"/>
          <w:szCs w:val="32"/>
        </w:rPr>
        <w:t>CHỮ VIẾT TẮT</w:t>
      </w:r>
    </w:p>
    <w:p w14:paraId="51189997" w14:textId="77777777" w:rsidR="00EC29D3" w:rsidRPr="00EC29D3" w:rsidRDefault="00EC29D3" w:rsidP="00EC29D3">
      <w:pPr>
        <w:spacing w:after="0" w:line="360" w:lineRule="auto"/>
        <w:ind w:firstLine="720"/>
        <w:jc w:val="both"/>
        <w:rPr>
          <w:rFonts w:ascii="Times New Roman" w:eastAsia="Calibri" w:hAnsi="Times New Roman" w:cs="Times New Roman"/>
          <w:szCs w:val="26"/>
        </w:rPr>
      </w:pPr>
    </w:p>
    <w:p w14:paraId="37C91BAF" w14:textId="77777777" w:rsidR="00EC29D3" w:rsidRPr="00527233" w:rsidRDefault="00EC29D3" w:rsidP="00EC29D3">
      <w:pPr>
        <w:spacing w:before="60" w:after="60" w:line="360" w:lineRule="auto"/>
        <w:jc w:val="both"/>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3937DCA5" w14:textId="77777777" w:rsidR="00EC29D3" w:rsidRPr="00527233" w:rsidRDefault="00EC29D3" w:rsidP="00EC29D3">
      <w:pPr>
        <w:spacing w:before="60" w:after="60" w:line="360" w:lineRule="auto"/>
        <w:ind w:left="720"/>
        <w:jc w:val="both"/>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 xml:space="preserve">TSP  </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Traveling salesman problem</w:t>
      </w:r>
    </w:p>
    <w:p w14:paraId="2F187824" w14:textId="77777777" w:rsidR="00EC29D3" w:rsidRPr="00527233" w:rsidRDefault="00EC29D3" w:rsidP="00EC29D3">
      <w:pPr>
        <w:spacing w:before="60" w:after="60" w:line="360" w:lineRule="auto"/>
        <w:ind w:left="720"/>
        <w:jc w:val="both"/>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ACO</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Ant colony optimization</w:t>
      </w:r>
    </w:p>
    <w:p w14:paraId="58C5BA85" w14:textId="77777777" w:rsidR="00EC29D3" w:rsidRPr="00527233" w:rsidRDefault="00EC29D3" w:rsidP="00EC29D3">
      <w:pPr>
        <w:spacing w:before="60" w:after="60" w:line="360" w:lineRule="auto"/>
        <w:ind w:left="720"/>
        <w:jc w:val="both"/>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SOS</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Symbiotic optimization search</w:t>
      </w:r>
    </w:p>
    <w:p w14:paraId="3491580F" w14:textId="77777777" w:rsidR="003519D8" w:rsidRPr="00600330" w:rsidRDefault="00EC29D3" w:rsidP="00835F53">
      <w:pPr>
        <w:pStyle w:val="Title1"/>
        <w:ind w:firstLine="720"/>
        <w:rPr>
          <w:rFonts w:ascii="Times New Roman" w:eastAsia="Calibri" w:hAnsi="Times New Roman" w:cs="Times New Roman"/>
          <w:sz w:val="28"/>
          <w:szCs w:val="24"/>
          <w:lang w:val="vi-VN"/>
        </w:rPr>
      </w:pPr>
      <w:r w:rsidRPr="00527233">
        <w:rPr>
          <w:rFonts w:ascii="Times New Roman" w:eastAsia="Calibri" w:hAnsi="Times New Roman" w:cs="Times New Roman"/>
          <w:sz w:val="24"/>
          <w:szCs w:val="24"/>
          <w:lang w:val="vi-VN"/>
        </w:rPr>
        <w:t>TH</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Trường hợp</w:t>
      </w:r>
      <w:r w:rsidR="003519D8">
        <w:br w:type="page"/>
      </w:r>
    </w:p>
    <w:p w14:paraId="46EC05D3" w14:textId="77777777" w:rsidR="00243B79" w:rsidRPr="00C452AA" w:rsidRDefault="00243B79" w:rsidP="00243B79">
      <w:pPr>
        <w:pStyle w:val="Heading1"/>
      </w:pPr>
      <w:r>
        <w:lastRenderedPageBreak/>
        <w:t>Introduction</w:t>
      </w:r>
    </w:p>
    <w:p w14:paraId="67A84957" w14:textId="77777777" w:rsidR="00243B79" w:rsidRPr="008B31C1" w:rsidRDefault="00243B79" w:rsidP="00724293">
      <w:pPr>
        <w:spacing w:after="120" w:line="480" w:lineRule="auto"/>
        <w:ind w:firstLine="720"/>
        <w:jc w:val="both"/>
        <w:rPr>
          <w:rFonts w:ascii="Times New Roman" w:hAnsi="Times New Roman" w:cs="Times New Roman"/>
          <w:sz w:val="24"/>
          <w:szCs w:val="24"/>
        </w:rPr>
      </w:pPr>
      <w:r w:rsidRPr="008B31C1">
        <w:rPr>
          <w:rFonts w:ascii="Times New Roman" w:hAnsi="Times New Roman" w:cs="Times New Roman"/>
          <w:sz w:val="24"/>
          <w:szCs w:val="24"/>
        </w:rPr>
        <w:t>Text.</w:t>
      </w:r>
    </w:p>
    <w:p w14:paraId="3E1278B4" w14:textId="77777777" w:rsidR="00243B79" w:rsidRPr="008B31C1" w:rsidRDefault="00243B79" w:rsidP="00724293">
      <w:pPr>
        <w:spacing w:after="120" w:line="480" w:lineRule="auto"/>
        <w:ind w:firstLine="720"/>
        <w:jc w:val="both"/>
        <w:rPr>
          <w:rFonts w:ascii="Times New Roman" w:hAnsi="Times New Roman" w:cs="Times New Roman"/>
          <w:sz w:val="24"/>
          <w:szCs w:val="24"/>
        </w:rPr>
      </w:pPr>
      <w:r w:rsidRPr="008B31C1">
        <w:rPr>
          <w:rFonts w:ascii="Times New Roman" w:hAnsi="Times New Roman" w:cs="Times New Roman"/>
          <w:sz w:val="24"/>
          <w:szCs w:val="24"/>
        </w:rPr>
        <w:t>Text.</w:t>
      </w:r>
    </w:p>
    <w:p w14:paraId="65AD7305" w14:textId="77777777" w:rsidR="00243B79" w:rsidRPr="008B31C1" w:rsidRDefault="00243B79" w:rsidP="00724293">
      <w:pPr>
        <w:spacing w:after="120" w:line="480" w:lineRule="auto"/>
        <w:ind w:firstLine="720"/>
        <w:jc w:val="both"/>
        <w:rPr>
          <w:rFonts w:ascii="Times New Roman" w:hAnsi="Times New Roman" w:cs="Times New Roman"/>
          <w:sz w:val="24"/>
          <w:szCs w:val="24"/>
        </w:rPr>
      </w:pPr>
      <w:r w:rsidRPr="008B31C1">
        <w:rPr>
          <w:rFonts w:ascii="Times New Roman" w:hAnsi="Times New Roman" w:cs="Times New Roman"/>
          <w:sz w:val="24"/>
          <w:szCs w:val="24"/>
        </w:rPr>
        <w:t>Text.</w:t>
      </w:r>
    </w:p>
    <w:p w14:paraId="4A227AA8" w14:textId="77777777" w:rsidR="00384668" w:rsidRPr="00C452AA" w:rsidRDefault="00384668" w:rsidP="00384668">
      <w:pPr>
        <w:pStyle w:val="Heading1"/>
      </w:pPr>
      <w:r>
        <w:t>Related works</w:t>
      </w:r>
    </w:p>
    <w:p w14:paraId="27C851D4" w14:textId="77777777" w:rsidR="00384668" w:rsidRPr="00443C0B" w:rsidRDefault="00384668" w:rsidP="00384668">
      <w:pPr>
        <w:spacing w:after="120" w:line="480" w:lineRule="auto"/>
        <w:ind w:firstLine="720"/>
        <w:jc w:val="both"/>
        <w:rPr>
          <w:rFonts w:ascii="Times New Roman" w:hAnsi="Times New Roman" w:cs="Times New Roman"/>
          <w:sz w:val="24"/>
          <w:szCs w:val="24"/>
        </w:rPr>
      </w:pPr>
      <w:r w:rsidRPr="00443C0B">
        <w:rPr>
          <w:rFonts w:ascii="Times New Roman" w:hAnsi="Times New Roman" w:cs="Times New Roman"/>
          <w:sz w:val="24"/>
          <w:szCs w:val="24"/>
        </w:rPr>
        <w:t>Text.</w:t>
      </w:r>
    </w:p>
    <w:p w14:paraId="4AF800D7" w14:textId="77777777" w:rsidR="00384668" w:rsidRPr="00443C0B" w:rsidRDefault="00384668" w:rsidP="00384668">
      <w:pPr>
        <w:spacing w:after="120" w:line="480" w:lineRule="auto"/>
        <w:ind w:firstLine="720"/>
        <w:jc w:val="both"/>
        <w:rPr>
          <w:rFonts w:ascii="Times New Roman" w:hAnsi="Times New Roman" w:cs="Times New Roman"/>
          <w:sz w:val="24"/>
          <w:szCs w:val="24"/>
        </w:rPr>
      </w:pPr>
      <w:r w:rsidRPr="00443C0B">
        <w:rPr>
          <w:rFonts w:ascii="Times New Roman" w:hAnsi="Times New Roman" w:cs="Times New Roman"/>
          <w:sz w:val="24"/>
          <w:szCs w:val="24"/>
        </w:rPr>
        <w:t>Text.</w:t>
      </w:r>
    </w:p>
    <w:p w14:paraId="2745153E" w14:textId="77777777" w:rsidR="00384668" w:rsidRPr="00443C0B" w:rsidRDefault="00384668" w:rsidP="00384668">
      <w:pPr>
        <w:spacing w:after="120" w:line="480" w:lineRule="auto"/>
        <w:ind w:firstLine="720"/>
        <w:jc w:val="both"/>
        <w:rPr>
          <w:rFonts w:ascii="Times New Roman" w:hAnsi="Times New Roman" w:cs="Times New Roman"/>
          <w:sz w:val="24"/>
          <w:szCs w:val="24"/>
        </w:rPr>
      </w:pPr>
      <w:r w:rsidRPr="00443C0B">
        <w:rPr>
          <w:rFonts w:ascii="Times New Roman" w:hAnsi="Times New Roman" w:cs="Times New Roman"/>
          <w:sz w:val="24"/>
          <w:szCs w:val="24"/>
        </w:rPr>
        <w:t>Text.</w:t>
      </w:r>
    </w:p>
    <w:p w14:paraId="204CBCE6" w14:textId="77777777" w:rsidR="00384668" w:rsidRDefault="00384668" w:rsidP="00161F38">
      <w:pPr>
        <w:pStyle w:val="Heading1"/>
      </w:pPr>
    </w:p>
    <w:p w14:paraId="3AF78112" w14:textId="77777777" w:rsidR="00161F38" w:rsidRPr="00C452AA" w:rsidRDefault="00161F38" w:rsidP="00161F38">
      <w:pPr>
        <w:pStyle w:val="Heading1"/>
      </w:pPr>
      <w:r>
        <w:t>Methods</w:t>
      </w:r>
    </w:p>
    <w:p w14:paraId="441F6E40" w14:textId="77777777" w:rsidR="00243B79" w:rsidRPr="00A25438" w:rsidRDefault="00161F38" w:rsidP="00724293">
      <w:pPr>
        <w:spacing w:after="120" w:line="480" w:lineRule="auto"/>
        <w:ind w:firstLine="720"/>
        <w:jc w:val="both"/>
        <w:rPr>
          <w:rFonts w:ascii="Times New Roman" w:hAnsi="Times New Roman" w:cs="Times New Roman"/>
          <w:sz w:val="24"/>
          <w:szCs w:val="24"/>
        </w:rPr>
      </w:pPr>
      <w:r w:rsidRPr="00A25438">
        <w:rPr>
          <w:rFonts w:ascii="Times New Roman" w:hAnsi="Times New Roman" w:cs="Times New Roman"/>
          <w:sz w:val="24"/>
          <w:szCs w:val="24"/>
        </w:rPr>
        <w:t>Text</w:t>
      </w:r>
      <w:r w:rsidR="00243B79" w:rsidRPr="00A25438">
        <w:rPr>
          <w:rFonts w:ascii="Times New Roman" w:hAnsi="Times New Roman" w:cs="Times New Roman"/>
          <w:sz w:val="24"/>
          <w:szCs w:val="24"/>
        </w:rPr>
        <w:t>.</w:t>
      </w:r>
    </w:p>
    <w:p w14:paraId="04D55782" w14:textId="77777777" w:rsidR="00243B79" w:rsidRPr="00A25438" w:rsidRDefault="00243B79" w:rsidP="00724293">
      <w:pPr>
        <w:spacing w:after="120" w:line="480" w:lineRule="auto"/>
        <w:ind w:firstLine="720"/>
        <w:jc w:val="both"/>
        <w:rPr>
          <w:rFonts w:ascii="Times New Roman" w:hAnsi="Times New Roman" w:cs="Times New Roman"/>
          <w:sz w:val="24"/>
          <w:szCs w:val="24"/>
        </w:rPr>
      </w:pPr>
      <w:r w:rsidRPr="00A25438">
        <w:rPr>
          <w:rFonts w:ascii="Times New Roman" w:hAnsi="Times New Roman" w:cs="Times New Roman"/>
          <w:sz w:val="24"/>
          <w:szCs w:val="24"/>
        </w:rPr>
        <w:t>Text.</w:t>
      </w:r>
    </w:p>
    <w:p w14:paraId="078AC9EE" w14:textId="77777777" w:rsidR="00161F38" w:rsidRPr="00A25438" w:rsidRDefault="00243B79" w:rsidP="00724293">
      <w:pPr>
        <w:spacing w:after="120" w:line="480" w:lineRule="auto"/>
        <w:ind w:firstLine="720"/>
        <w:jc w:val="both"/>
        <w:rPr>
          <w:rFonts w:ascii="Times New Roman" w:hAnsi="Times New Roman" w:cs="Times New Roman"/>
          <w:sz w:val="24"/>
          <w:szCs w:val="24"/>
        </w:rPr>
      </w:pPr>
      <w:r w:rsidRPr="00A25438">
        <w:rPr>
          <w:rFonts w:ascii="Times New Roman" w:hAnsi="Times New Roman" w:cs="Times New Roman"/>
          <w:sz w:val="24"/>
          <w:szCs w:val="24"/>
        </w:rPr>
        <w:t>Text.</w:t>
      </w:r>
    </w:p>
    <w:p w14:paraId="72716FAC" w14:textId="77777777" w:rsidR="00161F38" w:rsidRPr="00161F38" w:rsidRDefault="00161F38" w:rsidP="00161F38">
      <w:pPr>
        <w:pStyle w:val="Heading2"/>
        <w:spacing w:after="80"/>
      </w:pPr>
      <w:r w:rsidRPr="00161F38">
        <w:t>Subsection</w:t>
      </w:r>
      <w:r>
        <w:t xml:space="preserve"> </w:t>
      </w:r>
      <w:r w:rsidRPr="00161F38">
        <w:t>(Heading</w:t>
      </w:r>
      <w:r>
        <w:t>2</w:t>
      </w:r>
      <w:r w:rsidRPr="00161F38">
        <w:t>, sentence case)</w:t>
      </w:r>
    </w:p>
    <w:p w14:paraId="04D60CE1" w14:textId="77777777" w:rsidR="00161F38" w:rsidRPr="00397991" w:rsidRDefault="00161F38" w:rsidP="00724293">
      <w:pPr>
        <w:spacing w:after="120" w:line="480" w:lineRule="auto"/>
        <w:ind w:firstLine="720"/>
        <w:jc w:val="both"/>
        <w:rPr>
          <w:rFonts w:ascii="Times New Roman" w:hAnsi="Times New Roman" w:cs="Times New Roman"/>
          <w:sz w:val="24"/>
          <w:szCs w:val="24"/>
        </w:rPr>
      </w:pPr>
      <w:r w:rsidRPr="00397991">
        <w:rPr>
          <w:rFonts w:ascii="Times New Roman" w:hAnsi="Times New Roman" w:cs="Times New Roman"/>
          <w:sz w:val="24"/>
          <w:szCs w:val="24"/>
        </w:rPr>
        <w:t>Text.</w:t>
      </w:r>
    </w:p>
    <w:p w14:paraId="22B8BCBA" w14:textId="77777777" w:rsidR="00161F38" w:rsidRPr="00397991" w:rsidRDefault="00161F38" w:rsidP="00724293">
      <w:pPr>
        <w:spacing w:after="120" w:line="480" w:lineRule="auto"/>
        <w:ind w:firstLine="720"/>
        <w:jc w:val="both"/>
        <w:rPr>
          <w:rFonts w:ascii="Times New Roman" w:hAnsi="Times New Roman" w:cs="Times New Roman"/>
          <w:sz w:val="24"/>
          <w:szCs w:val="24"/>
        </w:rPr>
      </w:pPr>
      <w:r w:rsidRPr="00397991">
        <w:rPr>
          <w:rFonts w:ascii="Times New Roman" w:hAnsi="Times New Roman" w:cs="Times New Roman"/>
          <w:sz w:val="24"/>
          <w:szCs w:val="24"/>
        </w:rPr>
        <w:t>Text.</w:t>
      </w:r>
    </w:p>
    <w:p w14:paraId="242CECC3" w14:textId="77777777" w:rsidR="00243B79" w:rsidRPr="00397991" w:rsidRDefault="00243B79" w:rsidP="00724293">
      <w:pPr>
        <w:spacing w:after="120" w:line="480" w:lineRule="auto"/>
        <w:ind w:firstLine="720"/>
        <w:jc w:val="both"/>
        <w:rPr>
          <w:rFonts w:ascii="Times New Roman" w:hAnsi="Times New Roman" w:cs="Times New Roman"/>
          <w:sz w:val="24"/>
          <w:szCs w:val="24"/>
        </w:rPr>
      </w:pPr>
      <w:r w:rsidRPr="00397991">
        <w:rPr>
          <w:rFonts w:ascii="Times New Roman" w:hAnsi="Times New Roman" w:cs="Times New Roman"/>
          <w:sz w:val="24"/>
          <w:szCs w:val="24"/>
        </w:rPr>
        <w:t>Text.</w:t>
      </w:r>
    </w:p>
    <w:p w14:paraId="6A83A95D" w14:textId="77777777" w:rsidR="00161F38" w:rsidRPr="00243B79" w:rsidRDefault="00243B79" w:rsidP="00243B79">
      <w:pPr>
        <w:pStyle w:val="Heading2"/>
        <w:spacing w:after="40"/>
        <w:rPr>
          <w:sz w:val="28"/>
          <w:szCs w:val="28"/>
        </w:rPr>
      </w:pPr>
      <w:r>
        <w:rPr>
          <w:sz w:val="28"/>
          <w:szCs w:val="28"/>
        </w:rPr>
        <w:lastRenderedPageBreak/>
        <w:t>Sub-s</w:t>
      </w:r>
      <w:r w:rsidR="00161F38" w:rsidRPr="00243B79">
        <w:rPr>
          <w:sz w:val="28"/>
          <w:szCs w:val="28"/>
        </w:rPr>
        <w:t>ubsection (Heading</w:t>
      </w:r>
      <w:r>
        <w:rPr>
          <w:sz w:val="28"/>
          <w:szCs w:val="28"/>
        </w:rPr>
        <w:t>3</w:t>
      </w:r>
      <w:r w:rsidR="00161F38" w:rsidRPr="00243B79">
        <w:rPr>
          <w:sz w:val="28"/>
          <w:szCs w:val="28"/>
        </w:rPr>
        <w:t>, sentence case)</w:t>
      </w:r>
    </w:p>
    <w:p w14:paraId="58053B49" w14:textId="77777777" w:rsidR="00161F38" w:rsidRPr="00824FFA" w:rsidRDefault="00161F38" w:rsidP="00724293">
      <w:pPr>
        <w:spacing w:after="120" w:line="480" w:lineRule="auto"/>
        <w:ind w:firstLine="720"/>
        <w:jc w:val="both"/>
        <w:rPr>
          <w:rFonts w:ascii="Times New Roman" w:hAnsi="Times New Roman" w:cs="Times New Roman"/>
          <w:sz w:val="24"/>
          <w:szCs w:val="24"/>
        </w:rPr>
      </w:pPr>
      <w:r w:rsidRPr="00824FFA">
        <w:rPr>
          <w:rFonts w:ascii="Times New Roman" w:hAnsi="Times New Roman" w:cs="Times New Roman"/>
          <w:sz w:val="24"/>
          <w:szCs w:val="24"/>
        </w:rPr>
        <w:t>Text.</w:t>
      </w:r>
    </w:p>
    <w:p w14:paraId="5BC04BF0" w14:textId="77777777" w:rsidR="00161F38" w:rsidRPr="00824FFA" w:rsidRDefault="00161F38" w:rsidP="00724293">
      <w:pPr>
        <w:spacing w:after="120" w:line="480" w:lineRule="auto"/>
        <w:ind w:firstLine="720"/>
        <w:jc w:val="both"/>
        <w:rPr>
          <w:rFonts w:ascii="Times New Roman" w:hAnsi="Times New Roman" w:cs="Times New Roman"/>
          <w:sz w:val="24"/>
          <w:szCs w:val="24"/>
        </w:rPr>
      </w:pPr>
      <w:r w:rsidRPr="00824FFA">
        <w:rPr>
          <w:rFonts w:ascii="Times New Roman" w:hAnsi="Times New Roman" w:cs="Times New Roman"/>
          <w:sz w:val="24"/>
          <w:szCs w:val="24"/>
        </w:rPr>
        <w:t>Text.</w:t>
      </w:r>
    </w:p>
    <w:p w14:paraId="7B2E3005" w14:textId="77777777" w:rsidR="00161F38" w:rsidRPr="00824FFA" w:rsidRDefault="00161F38" w:rsidP="00724293">
      <w:pPr>
        <w:spacing w:after="120" w:line="480" w:lineRule="auto"/>
        <w:ind w:firstLine="720"/>
        <w:jc w:val="both"/>
        <w:rPr>
          <w:rFonts w:ascii="Times New Roman" w:hAnsi="Times New Roman" w:cs="Times New Roman"/>
          <w:sz w:val="24"/>
          <w:szCs w:val="24"/>
        </w:rPr>
      </w:pPr>
      <w:r w:rsidRPr="00824FFA">
        <w:rPr>
          <w:rFonts w:ascii="Times New Roman" w:hAnsi="Times New Roman" w:cs="Times New Roman"/>
          <w:sz w:val="24"/>
          <w:szCs w:val="24"/>
        </w:rPr>
        <w:t>Text.</w:t>
      </w:r>
    </w:p>
    <w:p w14:paraId="35F516FE" w14:textId="77777777" w:rsidR="00243B79" w:rsidRPr="000D45D5" w:rsidRDefault="00551FA4"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 xml:space="preserve">Cite figures as “Fig 1”, “Fig 2”, etc. Cite figures and tables in order. Do not cite “Fig 2” before “Fig 1”. Cite </w:t>
      </w:r>
      <w:r w:rsidR="00724293" w:rsidRPr="000D45D5">
        <w:rPr>
          <w:rFonts w:ascii="Times New Roman" w:hAnsi="Times New Roman" w:cs="Times New Roman"/>
          <w:sz w:val="24"/>
          <w:szCs w:val="24"/>
        </w:rPr>
        <w:t>m</w:t>
      </w:r>
      <w:r w:rsidRPr="000D45D5">
        <w:rPr>
          <w:rFonts w:ascii="Times New Roman" w:hAnsi="Times New Roman" w:cs="Times New Roman"/>
          <w:sz w:val="24"/>
          <w:szCs w:val="24"/>
        </w:rPr>
        <w:t>ultiple figures as “Figs 1 and 2”, “Figs 1- 3”, etc. Each figure caption should appear directly after the paragraph in which they are first cited.</w:t>
      </w:r>
      <w:r w:rsidR="00E93AC2" w:rsidRPr="000D45D5">
        <w:rPr>
          <w:rFonts w:ascii="Times New Roman" w:hAnsi="Times New Roman" w:cs="Times New Roman"/>
          <w:sz w:val="24"/>
          <w:szCs w:val="24"/>
        </w:rPr>
        <w:t xml:space="preserve"> Figure files should be saved as “Fig1.tif”, “Fig2.eps”, etc. Acceptable file formats for figures are “.tif”, “.tiff”, and “.eps”. Figures should be uploaded separately as individual files.</w:t>
      </w:r>
      <w:r w:rsidR="002B2C4C" w:rsidRPr="000D45D5">
        <w:rPr>
          <w:rFonts w:ascii="Times New Roman" w:hAnsi="Times New Roman" w:cs="Times New Roman"/>
          <w:sz w:val="24"/>
          <w:szCs w:val="24"/>
        </w:rPr>
        <w:t xml:space="preserve"> Do not include figures in the main manuscript file.</w:t>
      </w:r>
    </w:p>
    <w:p w14:paraId="167FECC3" w14:textId="77777777" w:rsidR="00243B79" w:rsidRPr="000D45D5" w:rsidRDefault="00243B79" w:rsidP="00551FA4">
      <w:pPr>
        <w:spacing w:after="120" w:line="480" w:lineRule="auto"/>
        <w:rPr>
          <w:rFonts w:ascii="Times New Roman" w:hAnsi="Times New Roman" w:cs="Times New Roman"/>
          <w:b/>
          <w:sz w:val="24"/>
          <w:szCs w:val="24"/>
        </w:rPr>
      </w:pPr>
      <w:r w:rsidRPr="000D45D5">
        <w:rPr>
          <w:rFonts w:ascii="Times New Roman" w:hAnsi="Times New Roman" w:cs="Times New Roman"/>
          <w:b/>
          <w:sz w:val="24"/>
          <w:szCs w:val="24"/>
        </w:rPr>
        <w:t>Fig 1. This is the figure title.</w:t>
      </w:r>
    </w:p>
    <w:p w14:paraId="44AAAA30" w14:textId="77777777" w:rsidR="00243B79" w:rsidRPr="000D45D5" w:rsidRDefault="007F4909"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Tables should be cited as “Table 1”, “Table 2”, etc.</w:t>
      </w:r>
      <w:r w:rsidRPr="000D45D5">
        <w:rPr>
          <w:sz w:val="24"/>
          <w:szCs w:val="24"/>
        </w:rPr>
        <w:t xml:space="preserve"> </w:t>
      </w:r>
      <w:r w:rsidRPr="000D45D5">
        <w:rPr>
          <w:rFonts w:ascii="Times New Roman" w:hAnsi="Times New Roman" w:cs="Times New Roman"/>
          <w:sz w:val="24"/>
          <w:szCs w:val="24"/>
        </w:rPr>
        <w:t>Cite multiple tables as “Tables 1 and 2”, “Tables 1-3”, etc. Tables must be cell</w:t>
      </w:r>
      <w:r w:rsidR="004A627D" w:rsidRPr="000D45D5">
        <w:rPr>
          <w:rFonts w:ascii="Times New Roman" w:hAnsi="Times New Roman" w:cs="Times New Roman"/>
          <w:sz w:val="24"/>
          <w:szCs w:val="24"/>
        </w:rPr>
        <w:t>-</w:t>
      </w:r>
      <w:r w:rsidRPr="000D45D5">
        <w:rPr>
          <w:rFonts w:ascii="Times New Roman" w:hAnsi="Times New Roman" w:cs="Times New Roman"/>
          <w:sz w:val="24"/>
          <w:szCs w:val="24"/>
        </w:rPr>
        <w:t>based in Microsoft Word or embedded with Microsoft Excel. Do not use empty rows to create spacing. Do not include graphic objects, images, or colored text.</w:t>
      </w:r>
    </w:p>
    <w:p w14:paraId="624FD9DD" w14:textId="77777777" w:rsidR="0042198D" w:rsidRPr="000D45D5" w:rsidRDefault="0042198D" w:rsidP="0042198D">
      <w:pPr>
        <w:spacing w:after="120" w:line="480" w:lineRule="auto"/>
        <w:rPr>
          <w:rFonts w:ascii="Times New Roman" w:hAnsi="Times New Roman" w:cs="Times New Roman"/>
          <w:b/>
          <w:sz w:val="24"/>
          <w:szCs w:val="24"/>
        </w:rPr>
      </w:pPr>
      <w:r w:rsidRPr="000D45D5">
        <w:rPr>
          <w:rFonts w:ascii="Times New Roman" w:hAnsi="Times New Roman" w:cs="Times New Roman"/>
          <w:b/>
          <w:sz w:val="24"/>
          <w:szCs w:val="24"/>
        </w:rPr>
        <w:t>Table 1. This is the table title.</w:t>
      </w:r>
    </w:p>
    <w:tbl>
      <w:tblPr>
        <w:tblStyle w:val="TableGrid"/>
        <w:tblW w:w="0" w:type="auto"/>
        <w:jc w:val="center"/>
        <w:tblLook w:val="04A0" w:firstRow="1" w:lastRow="0" w:firstColumn="1" w:lastColumn="0" w:noHBand="0" w:noVBand="1"/>
      </w:tblPr>
      <w:tblGrid>
        <w:gridCol w:w="1885"/>
        <w:gridCol w:w="1980"/>
        <w:gridCol w:w="1980"/>
        <w:gridCol w:w="2250"/>
      </w:tblGrid>
      <w:tr w:rsidR="0042198D" w:rsidRPr="000D45D5" w14:paraId="0C5B0C05" w14:textId="77777777" w:rsidTr="0042198D">
        <w:trPr>
          <w:jc w:val="center"/>
        </w:trPr>
        <w:tc>
          <w:tcPr>
            <w:tcW w:w="1885" w:type="dxa"/>
          </w:tcPr>
          <w:p w14:paraId="2C65D8BD"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Column 1 header</w:t>
            </w:r>
          </w:p>
        </w:tc>
        <w:tc>
          <w:tcPr>
            <w:tcW w:w="1980" w:type="dxa"/>
          </w:tcPr>
          <w:p w14:paraId="5A38A240" w14:textId="77777777" w:rsidR="0042198D" w:rsidRPr="000D45D5" w:rsidRDefault="0042198D" w:rsidP="0042198D">
            <w:pPr>
              <w:spacing w:after="120"/>
              <w:jc w:val="center"/>
              <w:rPr>
                <w:b/>
                <w:sz w:val="24"/>
                <w:szCs w:val="24"/>
              </w:rPr>
            </w:pPr>
            <w:r w:rsidRPr="000D45D5">
              <w:rPr>
                <w:rFonts w:ascii="Times New Roman" w:hAnsi="Times New Roman" w:cs="Times New Roman"/>
                <w:b/>
                <w:sz w:val="24"/>
                <w:szCs w:val="24"/>
              </w:rPr>
              <w:t>Column 2 header</w:t>
            </w:r>
          </w:p>
        </w:tc>
        <w:tc>
          <w:tcPr>
            <w:tcW w:w="1980" w:type="dxa"/>
          </w:tcPr>
          <w:p w14:paraId="49B5580D"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Column 3 header</w:t>
            </w:r>
          </w:p>
        </w:tc>
        <w:tc>
          <w:tcPr>
            <w:tcW w:w="2250" w:type="dxa"/>
          </w:tcPr>
          <w:p w14:paraId="4CFFCCA7"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Column 4 header</w:t>
            </w:r>
          </w:p>
        </w:tc>
      </w:tr>
      <w:tr w:rsidR="0042198D" w:rsidRPr="000D45D5" w14:paraId="4C134AFD" w14:textId="77777777" w:rsidTr="0042198D">
        <w:trPr>
          <w:jc w:val="center"/>
        </w:trPr>
        <w:tc>
          <w:tcPr>
            <w:tcW w:w="1885" w:type="dxa"/>
          </w:tcPr>
          <w:p w14:paraId="1BE8DE21"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Row 1</w:t>
            </w:r>
          </w:p>
        </w:tc>
        <w:tc>
          <w:tcPr>
            <w:tcW w:w="1980" w:type="dxa"/>
          </w:tcPr>
          <w:p w14:paraId="4F9E6850"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r w:rsidR="00AA0C91" w:rsidRPr="000D45D5">
              <w:rPr>
                <w:rFonts w:ascii="Times New Roman" w:hAnsi="Times New Roman" w:cs="Times New Roman"/>
                <w:sz w:val="24"/>
                <w:szCs w:val="24"/>
                <w:vertAlign w:val="superscript"/>
              </w:rPr>
              <w:t>a</w:t>
            </w:r>
          </w:p>
        </w:tc>
        <w:tc>
          <w:tcPr>
            <w:tcW w:w="1980" w:type="dxa"/>
          </w:tcPr>
          <w:p w14:paraId="0B14941E"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2250" w:type="dxa"/>
          </w:tcPr>
          <w:p w14:paraId="2F82E837"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r>
      <w:tr w:rsidR="0042198D" w:rsidRPr="000D45D5" w14:paraId="59593A6D" w14:textId="77777777" w:rsidTr="0042198D">
        <w:trPr>
          <w:jc w:val="center"/>
        </w:trPr>
        <w:tc>
          <w:tcPr>
            <w:tcW w:w="1885" w:type="dxa"/>
          </w:tcPr>
          <w:p w14:paraId="1B30B0EB"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Row 2</w:t>
            </w:r>
          </w:p>
        </w:tc>
        <w:tc>
          <w:tcPr>
            <w:tcW w:w="1980" w:type="dxa"/>
          </w:tcPr>
          <w:p w14:paraId="35FFD527"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1980" w:type="dxa"/>
          </w:tcPr>
          <w:p w14:paraId="32A11255"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2250" w:type="dxa"/>
          </w:tcPr>
          <w:p w14:paraId="6849268F"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r>
      <w:tr w:rsidR="0042198D" w:rsidRPr="000D45D5" w14:paraId="65774643" w14:textId="77777777" w:rsidTr="0042198D">
        <w:trPr>
          <w:jc w:val="center"/>
        </w:trPr>
        <w:tc>
          <w:tcPr>
            <w:tcW w:w="1885" w:type="dxa"/>
          </w:tcPr>
          <w:p w14:paraId="4F2358D0"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Row 3</w:t>
            </w:r>
          </w:p>
        </w:tc>
        <w:tc>
          <w:tcPr>
            <w:tcW w:w="1980" w:type="dxa"/>
          </w:tcPr>
          <w:p w14:paraId="1A130F03"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1980" w:type="dxa"/>
          </w:tcPr>
          <w:p w14:paraId="6833ABB2"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r w:rsidR="00AA0C91" w:rsidRPr="000D45D5">
              <w:rPr>
                <w:rFonts w:ascii="Times New Roman" w:hAnsi="Times New Roman" w:cs="Times New Roman"/>
                <w:sz w:val="24"/>
                <w:szCs w:val="24"/>
                <w:vertAlign w:val="superscript"/>
              </w:rPr>
              <w:t>b</w:t>
            </w:r>
          </w:p>
        </w:tc>
        <w:tc>
          <w:tcPr>
            <w:tcW w:w="2250" w:type="dxa"/>
          </w:tcPr>
          <w:p w14:paraId="214EC20E"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r>
    </w:tbl>
    <w:p w14:paraId="2BCF5481" w14:textId="77777777" w:rsidR="00AA0C91" w:rsidRPr="000D45D5" w:rsidRDefault="004235F9" w:rsidP="00AA0C91">
      <w:pPr>
        <w:spacing w:after="0" w:line="240" w:lineRule="auto"/>
        <w:ind w:firstLine="994"/>
        <w:rPr>
          <w:rFonts w:ascii="Times New Roman" w:hAnsi="Times New Roman" w:cs="Times New Roman"/>
          <w:sz w:val="24"/>
          <w:szCs w:val="24"/>
        </w:rPr>
      </w:pPr>
      <w:r w:rsidRPr="000D45D5">
        <w:rPr>
          <w:rFonts w:ascii="Times New Roman" w:hAnsi="Times New Roman" w:cs="Times New Roman"/>
          <w:sz w:val="24"/>
          <w:szCs w:val="24"/>
        </w:rPr>
        <w:t xml:space="preserve">This is the Table 1 legend. </w:t>
      </w:r>
    </w:p>
    <w:p w14:paraId="4BE99C60" w14:textId="77777777" w:rsidR="00AA0C91" w:rsidRPr="000D45D5" w:rsidRDefault="00AA0C91" w:rsidP="00AA0C91">
      <w:pPr>
        <w:spacing w:after="0" w:line="240" w:lineRule="auto"/>
        <w:ind w:firstLine="994"/>
        <w:rPr>
          <w:rFonts w:ascii="Times New Roman" w:hAnsi="Times New Roman" w:cs="Times New Roman"/>
          <w:sz w:val="24"/>
          <w:szCs w:val="24"/>
        </w:rPr>
      </w:pPr>
      <w:r w:rsidRPr="000D45D5">
        <w:rPr>
          <w:rFonts w:ascii="Times New Roman" w:hAnsi="Times New Roman" w:cs="Times New Roman"/>
          <w:sz w:val="24"/>
          <w:szCs w:val="24"/>
          <w:vertAlign w:val="superscript"/>
        </w:rPr>
        <w:t>a</w:t>
      </w:r>
      <w:r w:rsidR="004235F9" w:rsidRPr="000D45D5">
        <w:rPr>
          <w:rFonts w:ascii="Times New Roman" w:hAnsi="Times New Roman" w:cs="Times New Roman"/>
          <w:sz w:val="24"/>
          <w:szCs w:val="24"/>
        </w:rPr>
        <w:t xml:space="preserve">Table footnotes belong here. </w:t>
      </w:r>
    </w:p>
    <w:p w14:paraId="5C20DB9A" w14:textId="77777777" w:rsidR="0042198D" w:rsidRPr="000D45D5" w:rsidRDefault="00AA0C91" w:rsidP="00AA0C91">
      <w:pPr>
        <w:spacing w:after="120" w:line="480" w:lineRule="auto"/>
        <w:ind w:firstLine="990"/>
        <w:rPr>
          <w:rFonts w:ascii="Times New Roman" w:hAnsi="Times New Roman" w:cs="Times New Roman"/>
          <w:sz w:val="24"/>
          <w:szCs w:val="24"/>
        </w:rPr>
      </w:pPr>
      <w:r w:rsidRPr="000D45D5">
        <w:rPr>
          <w:rFonts w:ascii="Times New Roman" w:hAnsi="Times New Roman" w:cs="Times New Roman"/>
          <w:sz w:val="24"/>
          <w:szCs w:val="24"/>
          <w:vertAlign w:val="superscript"/>
        </w:rPr>
        <w:t>b</w:t>
      </w:r>
      <w:r w:rsidR="004235F9" w:rsidRPr="000D45D5">
        <w:rPr>
          <w:rFonts w:ascii="Times New Roman" w:hAnsi="Times New Roman" w:cs="Times New Roman"/>
          <w:sz w:val="24"/>
          <w:szCs w:val="24"/>
        </w:rPr>
        <w:t xml:space="preserve">Footnotes should have corresponding symbols in the </w:t>
      </w:r>
      <w:proofErr w:type="gramStart"/>
      <w:r w:rsidR="004235F9" w:rsidRPr="000D45D5">
        <w:rPr>
          <w:rFonts w:ascii="Times New Roman" w:hAnsi="Times New Roman" w:cs="Times New Roman"/>
          <w:sz w:val="24"/>
          <w:szCs w:val="24"/>
        </w:rPr>
        <w:t>table</w:t>
      </w:r>
      <w:proofErr w:type="gramEnd"/>
    </w:p>
    <w:p w14:paraId="73957CC8" w14:textId="77777777" w:rsidR="00AA0C91" w:rsidRPr="000D45D5" w:rsidRDefault="007B2ADE"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Format display equations in</w:t>
      </w:r>
      <w:r w:rsidR="003B23F0" w:rsidRPr="000D45D5">
        <w:rPr>
          <w:rFonts w:ascii="Times New Roman" w:hAnsi="Times New Roman" w:cs="Times New Roman"/>
          <w:sz w:val="24"/>
          <w:szCs w:val="24"/>
        </w:rPr>
        <w:t xml:space="preserve"> Microsoft </w:t>
      </w:r>
      <w:r w:rsidRPr="000D45D5">
        <w:rPr>
          <w:rFonts w:ascii="Times New Roman" w:hAnsi="Times New Roman" w:cs="Times New Roman"/>
          <w:sz w:val="24"/>
          <w:szCs w:val="24"/>
        </w:rPr>
        <w:t>Equation Tools. Do not use Graphic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gridCol w:w="556"/>
      </w:tblGrid>
      <w:tr w:rsidR="007B2ADE" w:rsidRPr="000D45D5" w14:paraId="27467345" w14:textId="77777777" w:rsidTr="00A6286B">
        <w:tc>
          <w:tcPr>
            <w:tcW w:w="9514" w:type="dxa"/>
          </w:tcPr>
          <w:p w14:paraId="48E0FCB1" w14:textId="77777777" w:rsidR="007B2ADE" w:rsidRPr="000D45D5" w:rsidRDefault="007B2ADE" w:rsidP="00AA0C91">
            <w:pPr>
              <w:spacing w:after="120" w:line="480" w:lineRule="auto"/>
              <w:rPr>
                <w:rFonts w:ascii="Times New Roman" w:hAnsi="Times New Roman" w:cs="Times New Roman"/>
                <w:sz w:val="24"/>
                <w:szCs w:val="24"/>
              </w:rPr>
            </w:pPr>
            <m:oMathPara>
              <m:oMath>
                <m:r>
                  <w:rPr>
                    <w:rFonts w:ascii="Cambria Math" w:hAnsi="Cambria Math" w:cs="Times New Roman"/>
                    <w:sz w:val="24"/>
                    <w:szCs w:val="24"/>
                  </w:rPr>
                  <w:lastRenderedPageBreak/>
                  <m:t>A=π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tc>
        <w:tc>
          <w:tcPr>
            <w:tcW w:w="556" w:type="dxa"/>
          </w:tcPr>
          <w:p w14:paraId="7A4AEBD6" w14:textId="77777777" w:rsidR="007B2ADE" w:rsidRPr="000D45D5" w:rsidRDefault="007B2ADE" w:rsidP="00AA0C91">
            <w:pPr>
              <w:spacing w:after="120" w:line="480" w:lineRule="auto"/>
              <w:rPr>
                <w:rFonts w:ascii="Times New Roman" w:hAnsi="Times New Roman" w:cs="Times New Roman"/>
                <w:sz w:val="24"/>
                <w:szCs w:val="24"/>
              </w:rPr>
            </w:pPr>
            <w:r w:rsidRPr="000D45D5">
              <w:rPr>
                <w:rFonts w:ascii="Times New Roman" w:hAnsi="Times New Roman" w:cs="Times New Roman"/>
                <w:sz w:val="24"/>
                <w:szCs w:val="24"/>
              </w:rPr>
              <w:t>(1)</w:t>
            </w:r>
          </w:p>
        </w:tc>
      </w:tr>
    </w:tbl>
    <w:p w14:paraId="54C0E1BA" w14:textId="77777777" w:rsidR="00CA14AD" w:rsidRPr="000D45D5" w:rsidRDefault="00A6286B" w:rsidP="00724293">
      <w:pPr>
        <w:spacing w:after="120" w:line="480" w:lineRule="auto"/>
        <w:ind w:firstLine="720"/>
        <w:jc w:val="both"/>
        <w:rPr>
          <w:rFonts w:ascii="Times New Roman" w:eastAsiaTheme="minorEastAsia" w:hAnsi="Times New Roman" w:cs="Times New Roman"/>
          <w:sz w:val="24"/>
          <w:szCs w:val="24"/>
          <w:lang w:val="vi-VN"/>
        </w:rPr>
      </w:pPr>
      <w:r w:rsidRPr="000D45D5">
        <w:rPr>
          <w:rFonts w:ascii="Times New Roman" w:hAnsi="Times New Roman" w:cs="Times New Roman"/>
          <w:sz w:val="24"/>
          <w:szCs w:val="24"/>
        </w:rPr>
        <w:t xml:space="preserve">Format in regular text or as an inline equation in </w:t>
      </w:r>
      <w:r w:rsidR="00C2399B" w:rsidRPr="000D45D5">
        <w:rPr>
          <w:rFonts w:ascii="Times New Roman" w:hAnsi="Times New Roman" w:cs="Times New Roman"/>
          <w:sz w:val="24"/>
          <w:szCs w:val="24"/>
        </w:rPr>
        <w:t xml:space="preserve">Microsoft </w:t>
      </w:r>
      <w:r w:rsidRPr="000D45D5">
        <w:rPr>
          <w:rFonts w:ascii="Times New Roman" w:hAnsi="Times New Roman" w:cs="Times New Roman"/>
          <w:sz w:val="24"/>
          <w:szCs w:val="24"/>
        </w:rPr>
        <w:t>Equation Tools</w:t>
      </w:r>
      <w:r w:rsidR="00CA14AD" w:rsidRPr="000D45D5">
        <w:rPr>
          <w:rFonts w:ascii="Times New Roman" w:eastAsiaTheme="minorEastAsia" w:hAnsi="Times New Roman" w:cs="Times New Roman"/>
          <w:sz w:val="24"/>
          <w:szCs w:val="24"/>
          <w:lang w:val="vi-VN"/>
        </w:rPr>
        <w:t xml:space="preserve"> </w:t>
      </w:r>
    </w:p>
    <w:p w14:paraId="06A0773D" w14:textId="77777777" w:rsidR="00AA0C91" w:rsidRPr="000D45D5" w:rsidRDefault="00FC6510" w:rsidP="00724293">
      <w:pPr>
        <w:spacing w:after="120" w:line="480" w:lineRule="auto"/>
        <w:ind w:firstLine="720"/>
        <w:jc w:val="both"/>
        <w:rPr>
          <w:rFonts w:ascii="Times New Roman" w:hAnsi="Times New Roman" w:cs="Times New Roman"/>
          <w:sz w:val="24"/>
          <w:szCs w:val="24"/>
        </w:rPr>
      </w:pPr>
      <w:r w:rsidRPr="000D45D5">
        <w:rPr>
          <w:rFonts w:ascii="Times New Roman" w:eastAsiaTheme="minorEastAsia" w:hAnsi="Times New Roman" w:cs="Times New Roman"/>
          <w:sz w:val="24"/>
          <w:szCs w:val="24"/>
        </w:rPr>
        <w:t>(</w:t>
      </w:r>
      <m:oMath>
        <m:r>
          <w:rPr>
            <w:rFonts w:ascii="Cambria Math" w:hAnsi="Cambria Math" w:cs="Times New Roman"/>
            <w:sz w:val="24"/>
            <w:szCs w:val="24"/>
          </w:rPr>
          <m:t>A=π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0D45D5">
        <w:rPr>
          <w:rFonts w:ascii="Times New Roman" w:eastAsiaTheme="minorEastAsia" w:hAnsi="Times New Roman" w:cs="Times New Roman"/>
          <w:sz w:val="24"/>
          <w:szCs w:val="24"/>
        </w:rPr>
        <w:t>)</w:t>
      </w:r>
      <w:r w:rsidR="00A6286B" w:rsidRPr="000D45D5">
        <w:rPr>
          <w:rFonts w:ascii="Times New Roman" w:hAnsi="Times New Roman" w:cs="Times New Roman"/>
          <w:sz w:val="24"/>
          <w:szCs w:val="24"/>
        </w:rPr>
        <w:t>. Do not use Symbol Font. Do not use Graphic Objects</w:t>
      </w:r>
      <w:r w:rsidR="00B642E2" w:rsidRPr="000D45D5">
        <w:rPr>
          <w:rFonts w:ascii="Times New Roman" w:hAnsi="Times New Roman" w:cs="Times New Roman"/>
          <w:sz w:val="24"/>
          <w:szCs w:val="24"/>
        </w:rPr>
        <w:t>.</w:t>
      </w:r>
    </w:p>
    <w:p w14:paraId="550B0A65" w14:textId="77777777" w:rsidR="00440885" w:rsidRPr="000D45D5" w:rsidRDefault="00830246"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 xml:space="preserve">Sample citation: </w:t>
      </w:r>
      <w:r w:rsidRPr="000D45D5">
        <w:rPr>
          <w:rFonts w:ascii="Times New Roman" w:hAnsi="Times New Roman" w:cs="Times New Roman"/>
          <w:sz w:val="24"/>
          <w:szCs w:val="24"/>
        </w:rPr>
        <w:fldChar w:fldCharType="begin" w:fldLock="1"/>
      </w:r>
      <w:r w:rsidR="00440885" w:rsidRPr="000D45D5">
        <w:rPr>
          <w:rFonts w:ascii="Times New Roman" w:hAnsi="Times New Roman" w:cs="Times New Roman"/>
          <w:sz w:val="24"/>
          <w:szCs w:val="24"/>
        </w:rPr>
        <w:instrText>ADDIN CSL_CITATION {"citationItems":[{"id":"ITEM-1","itemData":{"DOI":"10.1016/j.eurger.2015.08.005","ISSN":"18787649","abstract":"Many young researchers find it extremely difficult to write scientific articles, and few receive specific training in the art of presenting their research work in written format. Yet, publication is often vital for career advancement, to obtain funding, to obtain academic qualifications, or for all these reasons. We describe here the basic steps to follow in writing a scientific article. We outline the main sections that an average article should contain; the elements that should appear in these sections, and some pointers for making the overall result attractive and acceptable for publication.","author":[{"dropping-particle":"","family":"Ecarnot","given":"F.","non-dropping-particle":"","parse-names":false,"suffix":""},{"dropping-particle":"","family":"Seronde","given":"M. F.","non-dropping-particle":"","parse-names":false,"suffix":""},{"dropping-particle":"","family":"Chopard","given":"R.","non-dropping-particle":"","parse-names":false,"suffix":""},{"dropping-particle":"","family":"Schiele","given":"F.","non-dropping-particle":"","parse-names":false,"suffix":""},{"dropping-particle":"","family":"Meneveau","given":"N.","non-dropping-particle":"","parse-names":false,"suffix":""}],"container-title":"European Geriatric Medicine","id":"ITEM-1","issue":"6","issued":{"date-parts":[["2015"]]},"page":"573-579","title":"Writing a scientific article: A step-by-step guide for beginners","type":"article-journal","volume":"6"},"uris":["http://www.mendeley.com/documents/?uuid=400764df-c79e-4935-bff1-a936b53a4dc5"]}],"mendeley":{"formattedCitation":"[1]","plainTextFormattedCitation":"[1]","previouslyFormattedCitation":"(1)"},"properties":{"noteIndex":0},"schema":"https://github.com/citation-style-language/schema/raw/master/csl-citation.json"}</w:instrText>
      </w:r>
      <w:r w:rsidRPr="000D45D5">
        <w:rPr>
          <w:rFonts w:ascii="Times New Roman" w:hAnsi="Times New Roman" w:cs="Times New Roman"/>
          <w:sz w:val="24"/>
          <w:szCs w:val="24"/>
        </w:rPr>
        <w:fldChar w:fldCharType="separate"/>
      </w:r>
      <w:r w:rsidR="00440885" w:rsidRPr="000D45D5">
        <w:rPr>
          <w:rFonts w:ascii="Times New Roman" w:hAnsi="Times New Roman" w:cs="Times New Roman"/>
          <w:noProof/>
          <w:sz w:val="24"/>
          <w:szCs w:val="24"/>
        </w:rPr>
        <w:t>[1]</w:t>
      </w:r>
      <w:r w:rsidRPr="000D45D5">
        <w:rPr>
          <w:rFonts w:ascii="Times New Roman" w:hAnsi="Times New Roman" w:cs="Times New Roman"/>
          <w:sz w:val="24"/>
          <w:szCs w:val="24"/>
        </w:rPr>
        <w:fldChar w:fldCharType="end"/>
      </w:r>
      <w:r w:rsidR="007B088C" w:rsidRPr="000D45D5">
        <w:rPr>
          <w:rFonts w:ascii="Times New Roman" w:hAnsi="Times New Roman" w:cs="Times New Roman"/>
          <w:sz w:val="24"/>
          <w:szCs w:val="24"/>
        </w:rPr>
        <w:t>. Cite references in brackets (for example, “[1]” or “[2-5]” or “[3,7,9]”).</w:t>
      </w:r>
      <w:r w:rsidR="00930957" w:rsidRPr="000D45D5">
        <w:rPr>
          <w:rFonts w:ascii="Times New Roman" w:hAnsi="Times New Roman" w:cs="Times New Roman"/>
          <w:sz w:val="24"/>
          <w:szCs w:val="24"/>
        </w:rPr>
        <w:t xml:space="preserve"> Using Mendeley </w:t>
      </w:r>
      <w:r w:rsidR="00C1251A" w:rsidRPr="000D45D5">
        <w:rPr>
          <w:rFonts w:ascii="Times New Roman" w:hAnsi="Times New Roman" w:cs="Times New Roman"/>
          <w:sz w:val="24"/>
          <w:szCs w:val="24"/>
        </w:rPr>
        <w:t xml:space="preserve">Cite </w:t>
      </w:r>
      <w:r w:rsidR="00F5304B" w:rsidRPr="000D45D5">
        <w:rPr>
          <w:rFonts w:ascii="Times New Roman" w:hAnsi="Times New Roman" w:cs="Times New Roman"/>
          <w:sz w:val="24"/>
          <w:szCs w:val="24"/>
        </w:rPr>
        <w:t xml:space="preserve">plugin </w:t>
      </w:r>
      <w:r w:rsidR="00C1251A" w:rsidRPr="000D45D5">
        <w:rPr>
          <w:rFonts w:ascii="Times New Roman" w:hAnsi="Times New Roman" w:cs="Times New Roman"/>
          <w:sz w:val="24"/>
          <w:szCs w:val="24"/>
        </w:rPr>
        <w:t xml:space="preserve">for Microsoft Word </w:t>
      </w:r>
      <w:r w:rsidR="00930957" w:rsidRPr="000D45D5">
        <w:rPr>
          <w:rFonts w:ascii="Times New Roman" w:hAnsi="Times New Roman" w:cs="Times New Roman"/>
          <w:sz w:val="24"/>
          <w:szCs w:val="24"/>
        </w:rPr>
        <w:t>to manage citations.</w:t>
      </w:r>
    </w:p>
    <w:p w14:paraId="239A971D" w14:textId="77777777" w:rsidR="00AA0C91" w:rsidRPr="000D45D5" w:rsidRDefault="00440885"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 xml:space="preserve">Style: Vancouver style </w:t>
      </w:r>
    </w:p>
    <w:p w14:paraId="7CA405E1" w14:textId="77777777" w:rsidR="00A878E5" w:rsidRPr="00C452AA" w:rsidRDefault="00A878E5" w:rsidP="00A878E5">
      <w:pPr>
        <w:pStyle w:val="Heading1"/>
      </w:pPr>
      <w:r>
        <w:t>Experiment Setup</w:t>
      </w:r>
    </w:p>
    <w:p w14:paraId="3B827A7B" w14:textId="77777777" w:rsidR="00A878E5" w:rsidRPr="00E96CCA" w:rsidRDefault="00A878E5" w:rsidP="00A878E5">
      <w:pPr>
        <w:spacing w:after="120" w:line="480" w:lineRule="auto"/>
        <w:ind w:firstLine="720"/>
        <w:jc w:val="both"/>
        <w:rPr>
          <w:rFonts w:ascii="Times New Roman" w:hAnsi="Times New Roman" w:cs="Times New Roman"/>
          <w:sz w:val="24"/>
          <w:szCs w:val="24"/>
        </w:rPr>
      </w:pPr>
      <w:r w:rsidRPr="00E96CCA">
        <w:rPr>
          <w:rFonts w:ascii="Times New Roman" w:hAnsi="Times New Roman" w:cs="Times New Roman"/>
          <w:sz w:val="24"/>
          <w:szCs w:val="24"/>
        </w:rPr>
        <w:t>Text.</w:t>
      </w:r>
    </w:p>
    <w:p w14:paraId="17A19056" w14:textId="77777777" w:rsidR="00A878E5" w:rsidRPr="00C452AA" w:rsidRDefault="00A878E5" w:rsidP="00A878E5">
      <w:pPr>
        <w:pStyle w:val="Heading1"/>
      </w:pPr>
      <w:r>
        <w:t>Experiment Result</w:t>
      </w:r>
      <w:r w:rsidR="00637599">
        <w:t>s and Discussion</w:t>
      </w:r>
    </w:p>
    <w:p w14:paraId="2C2AE9F1" w14:textId="77777777" w:rsidR="00A878E5" w:rsidRPr="005C26EB" w:rsidRDefault="00A878E5" w:rsidP="00A878E5">
      <w:pPr>
        <w:spacing w:after="120" w:line="480" w:lineRule="auto"/>
        <w:ind w:firstLine="720"/>
        <w:jc w:val="both"/>
        <w:rPr>
          <w:rFonts w:ascii="Times New Roman" w:hAnsi="Times New Roman" w:cs="Times New Roman"/>
          <w:sz w:val="24"/>
          <w:szCs w:val="24"/>
        </w:rPr>
      </w:pPr>
      <w:r w:rsidRPr="005C26EB">
        <w:rPr>
          <w:rFonts w:ascii="Times New Roman" w:hAnsi="Times New Roman" w:cs="Times New Roman"/>
          <w:sz w:val="24"/>
          <w:szCs w:val="24"/>
        </w:rPr>
        <w:t>Text.</w:t>
      </w:r>
    </w:p>
    <w:p w14:paraId="055D8CF5" w14:textId="77777777" w:rsidR="00B642E2" w:rsidRDefault="00B642E2" w:rsidP="00AA0C91">
      <w:pPr>
        <w:spacing w:after="120" w:line="480" w:lineRule="auto"/>
        <w:ind w:firstLine="720"/>
        <w:rPr>
          <w:rFonts w:ascii="Times New Roman" w:hAnsi="Times New Roman" w:cs="Times New Roman"/>
          <w:sz w:val="20"/>
          <w:szCs w:val="20"/>
        </w:rPr>
      </w:pPr>
    </w:p>
    <w:p w14:paraId="70F554A3" w14:textId="77777777" w:rsidR="00B642E2" w:rsidRPr="00C452AA" w:rsidRDefault="00B642E2" w:rsidP="00B642E2">
      <w:pPr>
        <w:pStyle w:val="Heading1"/>
      </w:pPr>
      <w:r>
        <w:t>Conclusion</w:t>
      </w:r>
    </w:p>
    <w:p w14:paraId="0EBCF5EB" w14:textId="77777777" w:rsidR="00B642E2" w:rsidRPr="006B2CE9" w:rsidRDefault="00B642E2" w:rsidP="00724293">
      <w:pPr>
        <w:spacing w:after="120" w:line="480" w:lineRule="auto"/>
        <w:ind w:firstLine="720"/>
        <w:jc w:val="both"/>
        <w:rPr>
          <w:rFonts w:ascii="Times New Roman" w:hAnsi="Times New Roman" w:cs="Times New Roman"/>
          <w:sz w:val="24"/>
          <w:szCs w:val="24"/>
        </w:rPr>
      </w:pPr>
      <w:r w:rsidRPr="006B2CE9">
        <w:rPr>
          <w:rFonts w:ascii="Times New Roman" w:hAnsi="Times New Roman" w:cs="Times New Roman"/>
          <w:sz w:val="24"/>
          <w:szCs w:val="24"/>
        </w:rPr>
        <w:t>Text.</w:t>
      </w:r>
    </w:p>
    <w:p w14:paraId="0232DFDD" w14:textId="77777777" w:rsidR="00B642E2" w:rsidRPr="00C452AA" w:rsidRDefault="00B642E2" w:rsidP="00B642E2">
      <w:pPr>
        <w:pStyle w:val="Heading1"/>
      </w:pPr>
      <w:r>
        <w:t>References</w:t>
      </w:r>
    </w:p>
    <w:p w14:paraId="74C2CA31" w14:textId="77777777" w:rsidR="00440885" w:rsidRPr="00B1225B" w:rsidRDefault="00830246" w:rsidP="00724293">
      <w:pPr>
        <w:widowControl w:val="0"/>
        <w:autoSpaceDE w:val="0"/>
        <w:autoSpaceDN w:val="0"/>
        <w:adjustRightInd w:val="0"/>
        <w:spacing w:after="0" w:line="240" w:lineRule="auto"/>
        <w:ind w:left="640" w:hanging="640"/>
        <w:jc w:val="both"/>
        <w:rPr>
          <w:rFonts w:ascii="Times New Roman" w:hAnsi="Times New Roman" w:cs="Times New Roman"/>
          <w:noProof/>
          <w:szCs w:val="28"/>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B1225B">
        <w:rPr>
          <w:rFonts w:ascii="Times New Roman" w:hAnsi="Times New Roman" w:cs="Times New Roman"/>
          <w:noProof/>
          <w:szCs w:val="28"/>
        </w:rPr>
        <w:t xml:space="preserve">1. </w:t>
      </w:r>
      <w:r w:rsidR="00440885" w:rsidRPr="00B1225B">
        <w:rPr>
          <w:rFonts w:ascii="Times New Roman" w:hAnsi="Times New Roman" w:cs="Times New Roman"/>
          <w:noProof/>
          <w:szCs w:val="28"/>
        </w:rPr>
        <w:tab/>
      </w:r>
      <w:r w:rsidR="00440885" w:rsidRPr="002E09A7">
        <w:rPr>
          <w:rFonts w:ascii="Times New Roman" w:hAnsi="Times New Roman" w:cs="Times New Roman"/>
          <w:noProof/>
          <w:sz w:val="24"/>
          <w:szCs w:val="24"/>
        </w:rPr>
        <w:t>Ecarnot F, Seronde MF, Chopard R, Schiele F, Meneveau N. Writing a scientific article: A step-by-step guide for beginners. Eur Geriatr Med. 2015;6: 573–579. doi:10.1016/j.eurger.2015.0</w:t>
      </w:r>
      <w:r w:rsidR="00440885" w:rsidRPr="00B1225B">
        <w:rPr>
          <w:rFonts w:ascii="Times New Roman" w:hAnsi="Times New Roman" w:cs="Times New Roman"/>
          <w:noProof/>
          <w:szCs w:val="28"/>
        </w:rPr>
        <w:t>8.005</w:t>
      </w:r>
    </w:p>
    <w:p w14:paraId="6FD3C0BF" w14:textId="77777777" w:rsidR="00724293" w:rsidRDefault="00724293" w:rsidP="00724293">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p>
    <w:p w14:paraId="29965567" w14:textId="77777777" w:rsidR="00724293" w:rsidRPr="00440885" w:rsidRDefault="00724293" w:rsidP="00724293">
      <w:pPr>
        <w:widowControl w:val="0"/>
        <w:autoSpaceDE w:val="0"/>
        <w:autoSpaceDN w:val="0"/>
        <w:adjustRightInd w:val="0"/>
        <w:spacing w:after="0" w:line="240" w:lineRule="auto"/>
        <w:ind w:left="640" w:hanging="640"/>
        <w:jc w:val="both"/>
        <w:rPr>
          <w:rFonts w:ascii="Times New Roman" w:hAnsi="Times New Roman" w:cs="Times New Roman"/>
          <w:noProof/>
          <w:sz w:val="20"/>
        </w:rPr>
      </w:pPr>
    </w:p>
    <w:p w14:paraId="07570732" w14:textId="77777777" w:rsidR="00C06426" w:rsidRDefault="00830246" w:rsidP="002E762E">
      <w:pPr>
        <w:pStyle w:val="Heading1"/>
        <w:rPr>
          <w:sz w:val="20"/>
          <w:szCs w:val="20"/>
        </w:rPr>
      </w:pPr>
      <w:r>
        <w:rPr>
          <w:sz w:val="20"/>
          <w:szCs w:val="20"/>
        </w:rPr>
        <w:fldChar w:fldCharType="end"/>
      </w:r>
    </w:p>
    <w:p w14:paraId="30BBB42D"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B10CC7">
      <w:footerReference w:type="default" r:id="rId12"/>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C07EA" w14:textId="77777777" w:rsidR="00E27309" w:rsidRDefault="00E27309" w:rsidP="00FD1F4B">
      <w:pPr>
        <w:spacing w:after="0" w:line="240" w:lineRule="auto"/>
      </w:pPr>
      <w:r>
        <w:separator/>
      </w:r>
    </w:p>
    <w:p w14:paraId="68485720" w14:textId="77777777" w:rsidR="00E27309" w:rsidRDefault="00E27309"/>
    <w:p w14:paraId="3A434C87" w14:textId="77777777" w:rsidR="00E27309" w:rsidRDefault="00E27309" w:rsidP="00257FD8"/>
    <w:p w14:paraId="42DBB215" w14:textId="77777777" w:rsidR="00E27309" w:rsidRDefault="00E27309" w:rsidP="004B2BBB"/>
    <w:p w14:paraId="014B9DB5" w14:textId="77777777" w:rsidR="00E27309" w:rsidRDefault="00E27309" w:rsidP="004B2BBB"/>
  </w:endnote>
  <w:endnote w:type="continuationSeparator" w:id="0">
    <w:p w14:paraId="5DB34342" w14:textId="77777777" w:rsidR="00E27309" w:rsidRDefault="00E27309" w:rsidP="00FD1F4B">
      <w:pPr>
        <w:spacing w:after="0" w:line="240" w:lineRule="auto"/>
      </w:pPr>
      <w:r>
        <w:continuationSeparator/>
      </w:r>
    </w:p>
    <w:p w14:paraId="41282693" w14:textId="77777777" w:rsidR="00E27309" w:rsidRDefault="00E27309"/>
    <w:p w14:paraId="3C5CA8F3" w14:textId="77777777" w:rsidR="00E27309" w:rsidRDefault="00E27309" w:rsidP="00257FD8"/>
    <w:p w14:paraId="49CA3A0F" w14:textId="77777777" w:rsidR="00E27309" w:rsidRDefault="00E27309" w:rsidP="004B2BBB"/>
    <w:p w14:paraId="6E222BBC" w14:textId="77777777" w:rsidR="00E27309" w:rsidRDefault="00E27309"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97F8" w14:textId="77777777" w:rsidR="00FD1F4B" w:rsidRDefault="00FD1F4B">
    <w:pPr>
      <w:pStyle w:val="Footer"/>
    </w:pPr>
  </w:p>
  <w:p w14:paraId="0E05DC17" w14:textId="77777777" w:rsidR="00FD1F4B" w:rsidRDefault="00FD1F4B">
    <w:pPr>
      <w:pStyle w:val="Footer"/>
    </w:pPr>
  </w:p>
  <w:p w14:paraId="11D90D6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E0CA" w14:textId="77777777" w:rsidR="00E27309" w:rsidRDefault="00E27309" w:rsidP="00FD1F4B">
      <w:pPr>
        <w:spacing w:after="0" w:line="240" w:lineRule="auto"/>
      </w:pPr>
      <w:r>
        <w:separator/>
      </w:r>
    </w:p>
    <w:p w14:paraId="04B4994D" w14:textId="77777777" w:rsidR="00E27309" w:rsidRDefault="00E27309"/>
    <w:p w14:paraId="1F69D273" w14:textId="77777777" w:rsidR="00E27309" w:rsidRDefault="00E27309" w:rsidP="00257FD8"/>
    <w:p w14:paraId="39BB5773" w14:textId="77777777" w:rsidR="00E27309" w:rsidRDefault="00E27309" w:rsidP="004B2BBB"/>
    <w:p w14:paraId="6316B02A" w14:textId="77777777" w:rsidR="00E27309" w:rsidRDefault="00E27309" w:rsidP="004B2BBB"/>
  </w:footnote>
  <w:footnote w:type="continuationSeparator" w:id="0">
    <w:p w14:paraId="29456396" w14:textId="77777777" w:rsidR="00E27309" w:rsidRDefault="00E27309" w:rsidP="00FD1F4B">
      <w:pPr>
        <w:spacing w:after="0" w:line="240" w:lineRule="auto"/>
      </w:pPr>
      <w:r>
        <w:continuationSeparator/>
      </w:r>
    </w:p>
    <w:p w14:paraId="660A3D8B" w14:textId="77777777" w:rsidR="00E27309" w:rsidRDefault="00E27309"/>
    <w:p w14:paraId="31E7E559" w14:textId="77777777" w:rsidR="00E27309" w:rsidRDefault="00E27309" w:rsidP="00257FD8"/>
    <w:p w14:paraId="285657BB" w14:textId="77777777" w:rsidR="00E27309" w:rsidRDefault="00E27309" w:rsidP="004B2BBB"/>
    <w:p w14:paraId="137076F4" w14:textId="77777777" w:rsidR="00E27309" w:rsidRDefault="00E27309"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F21B" w14:textId="77777777" w:rsidR="00EC29D3" w:rsidRDefault="00EC29D3">
    <w:pPr>
      <w:pStyle w:val="Header"/>
      <w:jc w:val="center"/>
    </w:pPr>
  </w:p>
  <w:p w14:paraId="73A9EDFE"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AA01" w14:textId="77777777" w:rsidR="00005ADC" w:rsidRDefault="00005ADC">
    <w:pPr>
      <w:pStyle w:val="Header"/>
      <w:jc w:val="center"/>
    </w:pPr>
  </w:p>
  <w:p w14:paraId="6847BBD5"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BF742FE"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57D20561"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6774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9A1F3F"/>
    <w:rsid w:val="00005ADC"/>
    <w:rsid w:val="00015AD5"/>
    <w:rsid w:val="000200CF"/>
    <w:rsid w:val="000376AB"/>
    <w:rsid w:val="00051F1D"/>
    <w:rsid w:val="00057CA0"/>
    <w:rsid w:val="00062187"/>
    <w:rsid w:val="0007016D"/>
    <w:rsid w:val="000C7A2F"/>
    <w:rsid w:val="000D45D5"/>
    <w:rsid w:val="000F13C4"/>
    <w:rsid w:val="00100A15"/>
    <w:rsid w:val="00161F38"/>
    <w:rsid w:val="001745B0"/>
    <w:rsid w:val="0017586D"/>
    <w:rsid w:val="00192124"/>
    <w:rsid w:val="001C1A18"/>
    <w:rsid w:val="001E1468"/>
    <w:rsid w:val="001F6E2F"/>
    <w:rsid w:val="002202FA"/>
    <w:rsid w:val="002317A1"/>
    <w:rsid w:val="00243B79"/>
    <w:rsid w:val="00244037"/>
    <w:rsid w:val="00257FD8"/>
    <w:rsid w:val="0027412B"/>
    <w:rsid w:val="002808B7"/>
    <w:rsid w:val="002B2C4C"/>
    <w:rsid w:val="002C7126"/>
    <w:rsid w:val="002E09A7"/>
    <w:rsid w:val="002E762E"/>
    <w:rsid w:val="002E7B9A"/>
    <w:rsid w:val="00302D2E"/>
    <w:rsid w:val="00324E22"/>
    <w:rsid w:val="003519D8"/>
    <w:rsid w:val="0035264C"/>
    <w:rsid w:val="00381A66"/>
    <w:rsid w:val="00384668"/>
    <w:rsid w:val="00397991"/>
    <w:rsid w:val="003A2C70"/>
    <w:rsid w:val="003A39FB"/>
    <w:rsid w:val="003A4E3D"/>
    <w:rsid w:val="003B23F0"/>
    <w:rsid w:val="003F0EC1"/>
    <w:rsid w:val="003F1A0F"/>
    <w:rsid w:val="00420E06"/>
    <w:rsid w:val="0042198D"/>
    <w:rsid w:val="004235F9"/>
    <w:rsid w:val="00426BB7"/>
    <w:rsid w:val="00440885"/>
    <w:rsid w:val="00443896"/>
    <w:rsid w:val="00443C0B"/>
    <w:rsid w:val="0046207A"/>
    <w:rsid w:val="00477101"/>
    <w:rsid w:val="00480100"/>
    <w:rsid w:val="004A627D"/>
    <w:rsid w:val="004A6C5C"/>
    <w:rsid w:val="004B2BBB"/>
    <w:rsid w:val="00503800"/>
    <w:rsid w:val="00507287"/>
    <w:rsid w:val="00525EC8"/>
    <w:rsid w:val="00527233"/>
    <w:rsid w:val="00531811"/>
    <w:rsid w:val="005468D9"/>
    <w:rsid w:val="00551FA4"/>
    <w:rsid w:val="00576F4B"/>
    <w:rsid w:val="00583973"/>
    <w:rsid w:val="00592D8B"/>
    <w:rsid w:val="00595735"/>
    <w:rsid w:val="005C26EB"/>
    <w:rsid w:val="005F3942"/>
    <w:rsid w:val="00600330"/>
    <w:rsid w:val="00622ECB"/>
    <w:rsid w:val="00637599"/>
    <w:rsid w:val="00683876"/>
    <w:rsid w:val="0069129F"/>
    <w:rsid w:val="006B2CE9"/>
    <w:rsid w:val="006B45C2"/>
    <w:rsid w:val="006C6ECB"/>
    <w:rsid w:val="006C79D8"/>
    <w:rsid w:val="006E79AE"/>
    <w:rsid w:val="007224D3"/>
    <w:rsid w:val="00724293"/>
    <w:rsid w:val="007B088C"/>
    <w:rsid w:val="007B2ADE"/>
    <w:rsid w:val="007B631E"/>
    <w:rsid w:val="007F4909"/>
    <w:rsid w:val="00824FFA"/>
    <w:rsid w:val="00830246"/>
    <w:rsid w:val="00835F53"/>
    <w:rsid w:val="00840F38"/>
    <w:rsid w:val="008462F8"/>
    <w:rsid w:val="008B31C1"/>
    <w:rsid w:val="009074C9"/>
    <w:rsid w:val="00930957"/>
    <w:rsid w:val="00935762"/>
    <w:rsid w:val="00955300"/>
    <w:rsid w:val="00973CB6"/>
    <w:rsid w:val="009760AD"/>
    <w:rsid w:val="0098300C"/>
    <w:rsid w:val="00991658"/>
    <w:rsid w:val="009960DD"/>
    <w:rsid w:val="009A1F3F"/>
    <w:rsid w:val="009C48BD"/>
    <w:rsid w:val="009C518A"/>
    <w:rsid w:val="009F2EEB"/>
    <w:rsid w:val="00A25438"/>
    <w:rsid w:val="00A3636F"/>
    <w:rsid w:val="00A419CB"/>
    <w:rsid w:val="00A6286B"/>
    <w:rsid w:val="00A71BBC"/>
    <w:rsid w:val="00A72207"/>
    <w:rsid w:val="00A878E5"/>
    <w:rsid w:val="00AA0021"/>
    <w:rsid w:val="00AA0C91"/>
    <w:rsid w:val="00AC31ED"/>
    <w:rsid w:val="00AC7FB2"/>
    <w:rsid w:val="00B01C8A"/>
    <w:rsid w:val="00B10CC7"/>
    <w:rsid w:val="00B1225B"/>
    <w:rsid w:val="00B13A7B"/>
    <w:rsid w:val="00B2527E"/>
    <w:rsid w:val="00B26619"/>
    <w:rsid w:val="00B30EA7"/>
    <w:rsid w:val="00B642E2"/>
    <w:rsid w:val="00B87D78"/>
    <w:rsid w:val="00BA28F3"/>
    <w:rsid w:val="00BE2749"/>
    <w:rsid w:val="00C06426"/>
    <w:rsid w:val="00C115A9"/>
    <w:rsid w:val="00C1251A"/>
    <w:rsid w:val="00C2399B"/>
    <w:rsid w:val="00C263F6"/>
    <w:rsid w:val="00C3493A"/>
    <w:rsid w:val="00C418F3"/>
    <w:rsid w:val="00C452AA"/>
    <w:rsid w:val="00C92044"/>
    <w:rsid w:val="00C929DF"/>
    <w:rsid w:val="00CA14AD"/>
    <w:rsid w:val="00CD133E"/>
    <w:rsid w:val="00D07E47"/>
    <w:rsid w:val="00D22C09"/>
    <w:rsid w:val="00D55189"/>
    <w:rsid w:val="00D929C6"/>
    <w:rsid w:val="00E05F34"/>
    <w:rsid w:val="00E065AC"/>
    <w:rsid w:val="00E12A30"/>
    <w:rsid w:val="00E27309"/>
    <w:rsid w:val="00E37210"/>
    <w:rsid w:val="00E43587"/>
    <w:rsid w:val="00E76715"/>
    <w:rsid w:val="00E9307C"/>
    <w:rsid w:val="00E93AC2"/>
    <w:rsid w:val="00E96CCA"/>
    <w:rsid w:val="00EC29D3"/>
    <w:rsid w:val="00EE1092"/>
    <w:rsid w:val="00F00E9E"/>
    <w:rsid w:val="00F02D5F"/>
    <w:rsid w:val="00F31496"/>
    <w:rsid w:val="00F35E54"/>
    <w:rsid w:val="00F44334"/>
    <w:rsid w:val="00F5304B"/>
    <w:rsid w:val="00FC6510"/>
    <w:rsid w:val="00FD1F4B"/>
    <w:rsid w:val="00FD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EDD3"/>
  <w15:chartTrackingRefBased/>
  <w15:docId w15:val="{075A04AF-6DD9-42BB-A1A0-AE418227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AB"/>
    <w:rPr>
      <w:rFonts w:ascii="Times News Roman" w:hAnsi="Times News Roman" w:cs="Times New Roman (Body CS)"/>
      <w:sz w:val="28"/>
    </w:rPr>
  </w:style>
  <w:style w:type="paragraph" w:styleId="Heading1">
    <w:name w:val="heading 1"/>
    <w:basedOn w:val="Normal"/>
    <w:next w:val="Normal"/>
    <w:link w:val="Heading1Char"/>
    <w:uiPriority w:val="9"/>
    <w:qFormat/>
    <w:rsid w:val="00C452AA"/>
    <w:pPr>
      <w:spacing w:after="120" w:line="480" w:lineRule="auto"/>
      <w:outlineLvl w:val="0"/>
    </w:pPr>
    <w:rPr>
      <w:rFonts w:ascii="Times New Roman" w:hAnsi="Times New Roman" w:cs="Times New Roman"/>
      <w:b/>
      <w:sz w:val="36"/>
      <w:szCs w:val="36"/>
    </w:rPr>
  </w:style>
  <w:style w:type="paragraph" w:styleId="Heading2">
    <w:name w:val="heading 2"/>
    <w:basedOn w:val="Heading1"/>
    <w:next w:val="Normal"/>
    <w:link w:val="Heading2Char"/>
    <w:uiPriority w:val="9"/>
    <w:unhideWhenUsed/>
    <w:qFormat/>
    <w:rsid w:val="00161F38"/>
    <w:pPr>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C452AA"/>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161F38"/>
    <w:rPr>
      <w:rFonts w:ascii="Times New Roman" w:hAnsi="Times New Roman" w:cs="Times New Roman"/>
      <w:b/>
      <w:sz w:val="32"/>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tt\Documents\Custom%20Office%20Templates\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Report_template.dotx</Template>
  <TotalTime>17</TotalTime>
  <Pages>1</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Trần</dc:creator>
  <cp:keywords/>
  <dc:description/>
  <cp:lastModifiedBy>Phát Trần</cp:lastModifiedBy>
  <cp:revision>3</cp:revision>
  <dcterms:created xsi:type="dcterms:W3CDTF">2023-12-31T03:34:00Z</dcterms:created>
  <dcterms:modified xsi:type="dcterms:W3CDTF">2023-12-31T03:52:00Z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SIP_Label_defa4170-0d19-0005-0004-bc88714345d2_Enabled">
    <vt:lpwstr>true</vt:lpwstr>
  </property>
  <property fmtid="{D5CDD505-2E9C-101B-9397-08002B2CF9AE}" pid="26" name="MSIP_Label_defa4170-0d19-0005-0004-bc88714345d2_SetDate">
    <vt:lpwstr>2023-12-31T03:25:34Z</vt:lpwstr>
  </property>
  <property fmtid="{D5CDD505-2E9C-101B-9397-08002B2CF9AE}" pid="27" name="MSIP_Label_defa4170-0d19-0005-0004-bc88714345d2_Method">
    <vt:lpwstr>Standard</vt:lpwstr>
  </property>
  <property fmtid="{D5CDD505-2E9C-101B-9397-08002B2CF9AE}" pid="28" name="MSIP_Label_defa4170-0d19-0005-0004-bc88714345d2_Name">
    <vt:lpwstr>defa4170-0d19-0005-0004-bc88714345d2</vt:lpwstr>
  </property>
  <property fmtid="{D5CDD505-2E9C-101B-9397-08002B2CF9AE}" pid="29" name="MSIP_Label_defa4170-0d19-0005-0004-bc88714345d2_SiteId">
    <vt:lpwstr>b1681ce1-ecdb-44b6-b586-a3534f2faa08</vt:lpwstr>
  </property>
  <property fmtid="{D5CDD505-2E9C-101B-9397-08002B2CF9AE}" pid="30" name="MSIP_Label_defa4170-0d19-0005-0004-bc88714345d2_ActionId">
    <vt:lpwstr>4f423a62-74e0-401f-9a6b-1c8bd456ad9f</vt:lpwstr>
  </property>
  <property fmtid="{D5CDD505-2E9C-101B-9397-08002B2CF9AE}" pid="31" name="MSIP_Label_defa4170-0d19-0005-0004-bc88714345d2_ContentBits">
    <vt:lpwstr>0</vt:lpwstr>
  </property>
</Properties>
</file>